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7A" w:rsidRPr="004E2203" w:rsidRDefault="0086787A" w:rsidP="0086787A">
      <w:pPr>
        <w:pStyle w:val="Almindeligtekst"/>
      </w:pPr>
      <w:r w:rsidRPr="004E2203">
        <w:t xml:space="preserve">                          UDTRÆKSBESKRIVELSE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------------------</w:t>
      </w:r>
    </w:p>
    <w:p w:rsidR="0086787A" w:rsidRPr="004E2203" w:rsidRDefault="0086787A" w:rsidP="0086787A">
      <w:pPr>
        <w:pStyle w:val="Almindeligtekst"/>
      </w:pPr>
      <w:r w:rsidRPr="004E2203">
        <w:t>Kunde</w:t>
      </w:r>
    </w:p>
    <w:p w:rsidR="0086787A" w:rsidRPr="004E2203" w:rsidRDefault="0086787A" w:rsidP="0086787A">
      <w:pPr>
        <w:pStyle w:val="Almindeligtekst"/>
      </w:pPr>
      <w:r w:rsidRPr="004E2203">
        <w:t>OFFENTLIG M. VALGFRIE RECORDTYPE</w:t>
      </w:r>
    </w:p>
    <w:p w:rsidR="0086787A" w:rsidRPr="004E2203" w:rsidRDefault="0086787A" w:rsidP="0086787A">
      <w:pPr>
        <w:pStyle w:val="Almindeligtekst"/>
      </w:pPr>
      <w:r w:rsidRPr="004E2203">
        <w:t>Opgavenr.                                                   Journal nr.</w:t>
      </w:r>
    </w:p>
    <w:p w:rsidR="0086787A" w:rsidRPr="004E2203" w:rsidRDefault="0086787A" w:rsidP="0086787A">
      <w:pPr>
        <w:pStyle w:val="Almindeligtekst"/>
      </w:pPr>
      <w:r w:rsidRPr="004E2203">
        <w:t>001402</w:t>
      </w:r>
    </w:p>
    <w:p w:rsidR="0086787A" w:rsidRPr="004E2203" w:rsidRDefault="0086787A" w:rsidP="0086787A">
      <w:pPr>
        <w:pStyle w:val="Almindeligtekst"/>
      </w:pPr>
      <w:r w:rsidRPr="004E2203">
        <w:t>Udtrækstype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ÆNDRINGSUDTRÆK                                  12.11.2008  12.02.2009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Udtrækskriterier/formål:</w:t>
      </w:r>
    </w:p>
    <w:p w:rsidR="0086787A" w:rsidRPr="004E2203" w:rsidRDefault="0086787A" w:rsidP="0086787A">
      <w:pPr>
        <w:pStyle w:val="Almindeligtekst"/>
      </w:pPr>
      <w:r w:rsidRPr="004E2203">
        <w:t>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Navn:</w:t>
      </w:r>
    </w:p>
    <w:p w:rsidR="0086787A" w:rsidRPr="004E2203" w:rsidRDefault="0086787A" w:rsidP="0086787A">
      <w:pPr>
        <w:pStyle w:val="Almindeligtekst"/>
      </w:pPr>
      <w:r w:rsidRPr="004E2203">
        <w:t>-----</w:t>
      </w:r>
    </w:p>
    <w:p w:rsidR="0086787A" w:rsidRPr="004E2203" w:rsidRDefault="0086787A" w:rsidP="0086787A">
      <w:pPr>
        <w:pStyle w:val="Almindeligtekst"/>
      </w:pPr>
      <w:r w:rsidRPr="004E2203">
        <w:t>Ændringsudtræk til offentlige med valgfrie recordtyper.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Formål:</w:t>
      </w:r>
    </w:p>
    <w:p w:rsidR="0086787A" w:rsidRPr="004E2203" w:rsidRDefault="0086787A" w:rsidP="0086787A">
      <w:pPr>
        <w:pStyle w:val="Almindeligtekst"/>
      </w:pPr>
      <w:r w:rsidRPr="004E2203">
        <w:t>-------</w:t>
      </w:r>
    </w:p>
    <w:p w:rsidR="0086787A" w:rsidRPr="004E2203" w:rsidRDefault="0086787A" w:rsidP="0086787A">
      <w:pPr>
        <w:pStyle w:val="Almindeligtekst"/>
      </w:pPr>
      <w:r w:rsidRPr="004E2203">
        <w:t>At levere daglige ændringer til ajourføring af kundens eget register.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Personkreds:</w:t>
      </w:r>
    </w:p>
    <w:p w:rsidR="0086787A" w:rsidRPr="004E2203" w:rsidRDefault="0086787A" w:rsidP="0086787A">
      <w:pPr>
        <w:pStyle w:val="Almindeligtekst"/>
      </w:pPr>
      <w:r w:rsidRPr="004E2203">
        <w:t>------------</w:t>
      </w:r>
    </w:p>
    <w:p w:rsidR="0086787A" w:rsidRPr="004E2203" w:rsidRDefault="0086787A" w:rsidP="0086787A">
      <w:pPr>
        <w:pStyle w:val="Almindeligtekst"/>
      </w:pPr>
      <w:r w:rsidRPr="004E2203">
        <w:t>Personer som:</w:t>
      </w:r>
    </w:p>
    <w:p w:rsidR="0086787A" w:rsidRPr="004E2203" w:rsidRDefault="0086787A" w:rsidP="0086787A">
      <w:pPr>
        <w:pStyle w:val="Almindeligtekst"/>
      </w:pPr>
      <w:r w:rsidRPr="004E2203">
        <w:t>- bor i udtrækkets geografiske område før og/eller efter ajourføringen</w:t>
      </w:r>
    </w:p>
    <w:p w:rsidR="0086787A" w:rsidRPr="004E2203" w:rsidRDefault="0086787A" w:rsidP="0086787A">
      <w:pPr>
        <w:pStyle w:val="Almindeligtekst"/>
      </w:pPr>
      <w:r w:rsidRPr="004E2203">
        <w:t>- eller som kunden har personnummer-abonnement på.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Udtrækkets geografiske område defineres via en eller flere kommune-,</w:t>
      </w:r>
    </w:p>
    <w:p w:rsidR="0086787A" w:rsidRPr="004E2203" w:rsidRDefault="0086787A" w:rsidP="0086787A">
      <w:pPr>
        <w:pStyle w:val="Almindeligtekst"/>
      </w:pPr>
      <w:r w:rsidRPr="004E2203">
        <w:t>regions- eller landsdelkoder.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Uddata:</w:t>
      </w:r>
    </w:p>
    <w:p w:rsidR="0086787A" w:rsidRPr="004E2203" w:rsidRDefault="0086787A" w:rsidP="0086787A">
      <w:pPr>
        <w:pStyle w:val="Almindeligtekst"/>
      </w:pPr>
      <w:r w:rsidRPr="004E2203">
        <w:t>-------</w:t>
      </w:r>
    </w:p>
    <w:p w:rsidR="0086787A" w:rsidRPr="004E2203" w:rsidRDefault="0086787A" w:rsidP="0086787A">
      <w:pPr>
        <w:pStyle w:val="Almindeligtekst"/>
      </w:pPr>
      <w:r w:rsidRPr="004E2203">
        <w:t>Der dannes uddata, hvis et af de leverede data kan være ændret</w:t>
      </w:r>
    </w:p>
    <w:p w:rsidR="0086787A" w:rsidRPr="004E2203" w:rsidRDefault="0086787A" w:rsidP="0086787A">
      <w:pPr>
        <w:pStyle w:val="Almindeligtekst"/>
      </w:pPr>
      <w:r w:rsidRPr="004E2203">
        <w:t>på en person, der enten hører til udtrækkets geografiske personkreds,</w:t>
      </w:r>
    </w:p>
    <w:p w:rsidR="0086787A" w:rsidRPr="004E2203" w:rsidRDefault="0086787A" w:rsidP="0086787A">
      <w:pPr>
        <w:pStyle w:val="Almindeligtekst"/>
      </w:pPr>
      <w:r w:rsidRPr="004E2203">
        <w:t>eller er sat i personnummer-abonnement.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Der dannes endvidere uddata ved oprettelse af personnummer-abonnement</w:t>
      </w:r>
    </w:p>
    <w:p w:rsidR="0086787A" w:rsidRPr="004E2203" w:rsidRDefault="0086787A" w:rsidP="0086787A">
      <w:pPr>
        <w:pStyle w:val="Almindeligtekst"/>
      </w:pPr>
      <w:r w:rsidRPr="004E2203">
        <w:t>samt ved personnummer-rekvisition.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Der kan dannes kvittering for sletning af personnummer-abonnement,</w:t>
      </w:r>
    </w:p>
    <w:p w:rsidR="0086787A" w:rsidRPr="004E2203" w:rsidRDefault="0086787A" w:rsidP="0086787A">
      <w:pPr>
        <w:pStyle w:val="Almindeligtekst"/>
      </w:pPr>
      <w:r w:rsidRPr="004E2203">
        <w:t>hvis det ønskes.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Når der leveres data for en person, leveres de af de valgte recordtyper,</w:t>
      </w:r>
    </w:p>
    <w:p w:rsidR="0086787A" w:rsidRPr="004E2203" w:rsidRDefault="0086787A" w:rsidP="0086787A">
      <w:pPr>
        <w:pStyle w:val="Almindeligtekst"/>
      </w:pPr>
      <w:r w:rsidRPr="004E2203">
        <w:t>som den pågældende person har på udtræksdagen.</w:t>
      </w:r>
    </w:p>
    <w:p w:rsidR="0086787A" w:rsidRPr="004E2203" w:rsidRDefault="0086787A" w:rsidP="0086787A">
      <w:pPr>
        <w:pStyle w:val="Almindeligtekst"/>
      </w:pPr>
      <w:r w:rsidRPr="004E2203">
        <w:t>Da recordtype 001 altid leveres, kan alle gamle data på en person</w:t>
      </w:r>
    </w:p>
    <w:p w:rsidR="0086787A" w:rsidRPr="004E2203" w:rsidRDefault="0086787A" w:rsidP="0086787A">
      <w:pPr>
        <w:pStyle w:val="Almindeligtekst"/>
      </w:pPr>
      <w:r w:rsidRPr="004E2203">
        <w:t>slettes, når denne recordtype modtages i kundens system.</w:t>
      </w:r>
    </w:p>
    <w:p w:rsidR="0086787A" w:rsidRPr="004E2203" w:rsidRDefault="0086787A" w:rsidP="0086787A">
      <w:pPr>
        <w:pStyle w:val="Almindeligtekst"/>
      </w:pPr>
      <w:r w:rsidRPr="004E2203">
        <w:t>Dernæst indsættes de nye data, der modtages.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Inddata:</w:t>
      </w:r>
    </w:p>
    <w:p w:rsidR="0086787A" w:rsidRPr="004E2203" w:rsidRDefault="0086787A" w:rsidP="0086787A">
      <w:pPr>
        <w:pStyle w:val="Almindeligtekst"/>
      </w:pPr>
      <w:r w:rsidRPr="004E2203">
        <w:lastRenderedPageBreak/>
        <w:t>--------</w:t>
      </w:r>
    </w:p>
    <w:p w:rsidR="0086787A" w:rsidRPr="004E2203" w:rsidRDefault="0086787A" w:rsidP="0086787A">
      <w:pPr>
        <w:pStyle w:val="Almindeligtekst"/>
      </w:pPr>
      <w:r w:rsidRPr="004E2203">
        <w:t>Personnummer-abonnement.</w:t>
      </w:r>
    </w:p>
    <w:p w:rsidR="0086787A" w:rsidRPr="004E2203" w:rsidRDefault="0086787A" w:rsidP="0086787A">
      <w:pPr>
        <w:pStyle w:val="Almindeligtekst"/>
      </w:pPr>
      <w:r w:rsidRPr="004E2203">
        <w:t>Personnummer-rekvisiton.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Parametre:</w:t>
      </w:r>
    </w:p>
    <w:p w:rsidR="0086787A" w:rsidRPr="004E2203" w:rsidRDefault="0086787A" w:rsidP="0086787A">
      <w:pPr>
        <w:pStyle w:val="Almindeligtekst"/>
      </w:pPr>
      <w:r w:rsidRPr="004E2203">
        <w:t>----------</w:t>
      </w:r>
    </w:p>
    <w:p w:rsidR="0086787A" w:rsidRPr="004E2203" w:rsidRDefault="0086787A" w:rsidP="0086787A">
      <w:pPr>
        <w:pStyle w:val="Almindeligtekst"/>
      </w:pPr>
      <w:r w:rsidRPr="004E2203">
        <w:t>Hvilket uddata der leveres og indholdet i dette</w:t>
      </w:r>
    </w:p>
    <w:p w:rsidR="0086787A" w:rsidRPr="004E2203" w:rsidRDefault="0086787A" w:rsidP="0086787A">
      <w:pPr>
        <w:pStyle w:val="Almindeligtekst"/>
      </w:pPr>
      <w:r w:rsidRPr="004E2203">
        <w:t>styres af parametre til programmet.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Der er valgfrihed mellem de forskellige recordtyper,</w:t>
      </w:r>
    </w:p>
    <w:p w:rsidR="0086787A" w:rsidRPr="004E2203" w:rsidRDefault="0086787A" w:rsidP="0086787A">
      <w:pPr>
        <w:pStyle w:val="Almindeligtekst"/>
      </w:pPr>
      <w:r w:rsidRPr="004E2203">
        <w:t>dog leveres recordtype 001, 099 og evt. 910 altid.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Der kan vælges mellem følgende recordtyper: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001 Personoplysninger.</w:t>
      </w:r>
    </w:p>
    <w:p w:rsidR="0086787A" w:rsidRPr="004E2203" w:rsidRDefault="0086787A" w:rsidP="0086787A">
      <w:pPr>
        <w:pStyle w:val="Almindeligtekst"/>
      </w:pPr>
      <w:r w:rsidRPr="004E2203">
        <w:t xml:space="preserve">    Recordtypen leveres altid.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002 Aktuelle adresseoplysninger.</w:t>
      </w:r>
    </w:p>
    <w:p w:rsidR="0086787A" w:rsidRPr="004E2203" w:rsidRDefault="0086787A" w:rsidP="0086787A">
      <w:pPr>
        <w:pStyle w:val="Almindeligtekst"/>
      </w:pPr>
      <w:r w:rsidRPr="004E2203">
        <w:t xml:space="preserve">    Ved valg af denne recordtype, skal recordtype 004 også vælges.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003 Adresseringsnavn og klarskriftsadresse.</w:t>
      </w:r>
    </w:p>
    <w:p w:rsidR="0086787A" w:rsidRPr="004E2203" w:rsidRDefault="0086787A" w:rsidP="0086787A">
      <w:pPr>
        <w:pStyle w:val="Almindeligtekst"/>
      </w:pPr>
      <w:r w:rsidRPr="004E2203">
        <w:t xml:space="preserve">    Ved valg af denne recordtype, skal recordtype 004 også vælges.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  Denne recordtype leveres ikke sammen med personens andre recordtyper</w:t>
      </w:r>
    </w:p>
    <w:p w:rsidR="0086787A" w:rsidRPr="004E2203" w:rsidRDefault="0086787A" w:rsidP="0086787A">
      <w:pPr>
        <w:pStyle w:val="Almindeligtekst"/>
      </w:pPr>
      <w:r w:rsidRPr="004E2203">
        <w:t xml:space="preserve">    men leveres sidst i udtrækket for alle personerne.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  Ved større systemer, kan recordtype 002 og CPR's vejregister</w:t>
      </w:r>
    </w:p>
    <w:p w:rsidR="0086787A" w:rsidRPr="004E2203" w:rsidRDefault="0086787A" w:rsidP="0086787A">
      <w:pPr>
        <w:pStyle w:val="Almindeligtekst"/>
      </w:pPr>
      <w:r w:rsidRPr="004E2203">
        <w:t xml:space="preserve">    benyttes i stedet for recordtype 003.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004 Beskyttelser.</w:t>
      </w:r>
    </w:p>
    <w:p w:rsidR="0086787A" w:rsidRPr="004E2203" w:rsidRDefault="0086787A" w:rsidP="0086787A">
      <w:pPr>
        <w:pStyle w:val="Almindeligtekst"/>
      </w:pPr>
      <w:r w:rsidRPr="004E2203">
        <w:t xml:space="preserve">    Skal vælges, hvis 002, 003 eller 008 vælges.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005 Aktuelle udrejseoplysninger og udlandsadresse.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006 Kontaktadresse.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007 Aktuelle forsvindingsoplysninger.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008 Aktuelle navneoplysninger.</w:t>
      </w:r>
    </w:p>
    <w:p w:rsidR="0086787A" w:rsidRPr="004E2203" w:rsidRDefault="0086787A" w:rsidP="0086787A">
      <w:pPr>
        <w:pStyle w:val="Almindeligtekst"/>
      </w:pPr>
      <w:r w:rsidRPr="004E2203">
        <w:t xml:space="preserve">    Ved valg af denne recordtype, skal recordtype 004 også vælges.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009 Fødselsregistreringsoplysninger.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010 Aktuelt statsborgerskab.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lastRenderedPageBreak/>
        <w:t>011 Folkekirkeoplysninger.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012 Aktuel civilstand.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013 Aktuel separation.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014 Børn.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015 Mor og far oplysninger.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016 Forældremyndighed.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017 Umyndiggørelse og værge.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018 Kommunale forhold.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019 Notater.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020 Valgoplysninger.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021 Flyttepåbud.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022 Historiske personnumre.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023 Historiske adresser.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024 Historiske udrejse-, indrejseoplysninger og udlandsadresser.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025 Historiske forsvindings- og genfindingsoplysninger.</w:t>
      </w: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026 Historiske navneoplysninger.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027 Historiske statsborgerskaber.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028 Historiske folkekirkeoplysninger.</w:t>
      </w:r>
    </w:p>
    <w:p w:rsidR="0086787A" w:rsidRPr="004E2203" w:rsidRDefault="0086787A" w:rsidP="0086787A">
      <w:pPr>
        <w:pStyle w:val="Almindeligtekst"/>
      </w:pPr>
    </w:p>
    <w:p w:rsidR="0086787A" w:rsidRPr="004E2203" w:rsidRDefault="0086787A" w:rsidP="0086787A">
      <w:pPr>
        <w:pStyle w:val="Almindeligtekst"/>
      </w:pPr>
      <w:r w:rsidRPr="004E2203">
        <w:t>029 Historiske civilstande.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030 Historiske separationer.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099 Hændelser.</w:t>
      </w:r>
    </w:p>
    <w:p w:rsidR="0086787A" w:rsidRPr="004E2203" w:rsidRDefault="0086787A" w:rsidP="0086787A">
      <w:pPr>
        <w:pStyle w:val="Almindeligtekst"/>
      </w:pPr>
      <w:r w:rsidRPr="004E2203">
        <w:lastRenderedPageBreak/>
        <w:t xml:space="preserve">    Leveres for hver hændelse, personen er berørt af i dagens løb.</w:t>
      </w:r>
    </w:p>
    <w:p w:rsidR="0086787A" w:rsidRPr="004E2203" w:rsidRDefault="0086787A" w:rsidP="0086787A">
      <w:pPr>
        <w:pStyle w:val="Almindeligtekst"/>
      </w:pPr>
      <w:r w:rsidRPr="004E2203">
        <w:t xml:space="preserve">    Skal ikke vælges, da recordstypen altid leveres.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910 Fejlrecords.</w:t>
      </w:r>
    </w:p>
    <w:p w:rsidR="0086787A" w:rsidRPr="004E2203" w:rsidRDefault="0086787A" w:rsidP="0086787A">
      <w:pPr>
        <w:pStyle w:val="Almindeligtekst"/>
      </w:pPr>
      <w:r w:rsidRPr="004E2203">
        <w:t xml:space="preserve">    Skal ikke vælges, da recordstypen altid leveres ved fejl i inddata.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997 Kvittering for sletning af personnummer-abonnement.</w:t>
      </w:r>
    </w:p>
    <w:p w:rsidR="0086787A" w:rsidRPr="004E2203" w:rsidRDefault="0086787A" w:rsidP="0086787A">
      <w:pPr>
        <w:pStyle w:val="Almindeligtekst"/>
      </w:pPr>
      <w:r w:rsidRPr="004E2203">
        <w:t xml:space="preserve">    Hvis denne recordtype vælges,</w:t>
      </w:r>
    </w:p>
    <w:p w:rsidR="0086787A" w:rsidRPr="004E2203" w:rsidRDefault="0086787A" w:rsidP="0086787A">
      <w:pPr>
        <w:pStyle w:val="Almindeligtekst"/>
      </w:pPr>
      <w:r w:rsidRPr="004E2203">
        <w:t xml:space="preserve">    vil abonementsletninger resultere i kun denne recordtype.</w:t>
      </w:r>
    </w:p>
    <w:p w:rsidR="0086787A" w:rsidRPr="004E2203" w:rsidRDefault="0086787A" w:rsidP="0086787A">
      <w:pPr>
        <w:pStyle w:val="Almindeligtekst"/>
      </w:pPr>
      <w:r w:rsidRPr="004E2203">
        <w:t xml:space="preserve">    Der vil ikke blive leveret recordtype 001 og 099.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Vedrørende adresseringsnavn:</w:t>
      </w:r>
    </w:p>
    <w:p w:rsidR="0086787A" w:rsidRPr="004E2203" w:rsidRDefault="0086787A" w:rsidP="0086787A">
      <w:pPr>
        <w:pStyle w:val="Almindeligtekst"/>
      </w:pPr>
      <w:r w:rsidRPr="004E2203">
        <w:t>----------------------------</w:t>
      </w:r>
    </w:p>
    <w:p w:rsidR="0086787A" w:rsidRPr="004E2203" w:rsidRDefault="0086787A" w:rsidP="0086787A">
      <w:pPr>
        <w:pStyle w:val="Almindeligtekst"/>
      </w:pPr>
      <w:r w:rsidRPr="004E2203">
        <w:t>I recordtype 003 og 008 kan feltet efter ønske leveres på formen</w:t>
      </w:r>
    </w:p>
    <w:p w:rsidR="0086787A" w:rsidRPr="004E2203" w:rsidRDefault="0086787A" w:rsidP="0086787A">
      <w:pPr>
        <w:pStyle w:val="Almindeligtekst"/>
      </w:pPr>
      <w:r w:rsidRPr="004E2203">
        <w:t>Fornavn(e) Efternavn eller Efternavn,Fornavn(e).</w:t>
      </w:r>
    </w:p>
    <w:p w:rsidR="0086787A" w:rsidRPr="004E2203" w:rsidRDefault="0086787A" w:rsidP="0086787A">
      <w:pPr>
        <w:pStyle w:val="Almindeligtekst"/>
      </w:pPr>
      <w:r w:rsidRPr="004E2203">
        <w:t>Valget gælder for begge recordtyper.</w:t>
      </w:r>
    </w:p>
    <w:p w:rsidR="0086787A" w:rsidRPr="004E2203" w:rsidRDefault="0086787A" w:rsidP="0086787A">
      <w:pPr>
        <w:pStyle w:val="Almindeligtekst"/>
      </w:pPr>
      <w:r w:rsidRPr="004E2203">
        <w:t>Dvs., at der ikke kan vælges et format for recordtype 003</w:t>
      </w:r>
    </w:p>
    <w:p w:rsidR="0086787A" w:rsidRPr="004E2203" w:rsidRDefault="0086787A" w:rsidP="0086787A">
      <w:pPr>
        <w:pStyle w:val="Almindeligtekst"/>
      </w:pPr>
      <w:r w:rsidRPr="004E2203">
        <w:t>og et andet for recordtype 008.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Vedrørende de historiske recordtyper: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Hvis en eller flere historiske recordtyper ønskes leveret,</w:t>
      </w:r>
    </w:p>
    <w:p w:rsidR="0086787A" w:rsidRPr="004E2203" w:rsidRDefault="0086787A" w:rsidP="0086787A">
      <w:pPr>
        <w:pStyle w:val="Almindeligtekst"/>
      </w:pPr>
      <w:r w:rsidRPr="004E2203">
        <w:t>kan disse leveres for de antal år tilbage i tiden, der ønskes.</w:t>
      </w:r>
    </w:p>
    <w:p w:rsidR="0086787A" w:rsidRPr="004E2203" w:rsidRDefault="0086787A" w:rsidP="0086787A">
      <w:pPr>
        <w:pStyle w:val="Almindeligtekst"/>
      </w:pPr>
      <w:r w:rsidRPr="004E2203">
        <w:t>Der kan maksimalt vælges 5 års historik.</w:t>
      </w:r>
    </w:p>
    <w:p w:rsidR="0086787A" w:rsidRPr="004E2203" w:rsidRDefault="0086787A" w:rsidP="0086787A">
      <w:pPr>
        <w:pStyle w:val="Almindeligtekst"/>
      </w:pPr>
      <w:r w:rsidRPr="004E2203">
        <w:t>Det antal år, der vælges, vil gælde for alle de recordtyper,</w:t>
      </w:r>
    </w:p>
    <w:p w:rsidR="0086787A" w:rsidRPr="004E2203" w:rsidRDefault="0086787A" w:rsidP="0086787A">
      <w:pPr>
        <w:pStyle w:val="Almindeligtekst"/>
      </w:pPr>
      <w:r w:rsidRPr="004E2203">
        <w:t>der vælges.</w:t>
      </w:r>
    </w:p>
    <w:p w:rsidR="0086787A" w:rsidRPr="004E2203" w:rsidRDefault="0086787A" w:rsidP="0086787A">
      <w:pPr>
        <w:pStyle w:val="Almindeligtekst"/>
      </w:pPr>
      <w:r w:rsidRPr="004E2203">
        <w:t>Fx. kan der ikke vælges ét antal år for historiske</w:t>
      </w:r>
    </w:p>
    <w:p w:rsidR="0086787A" w:rsidRPr="004E2203" w:rsidRDefault="0086787A" w:rsidP="0086787A">
      <w:pPr>
        <w:pStyle w:val="Almindeligtekst"/>
      </w:pPr>
      <w:r w:rsidRPr="004E2203">
        <w:t>civilstande og et andet antal år for historiske adresser.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Uddata rækkefølge:</w:t>
      </w:r>
    </w:p>
    <w:p w:rsidR="0086787A" w:rsidRPr="004E2203" w:rsidRDefault="0086787A" w:rsidP="0086787A">
      <w:pPr>
        <w:pStyle w:val="Almindeligtekst"/>
      </w:pPr>
      <w:r w:rsidRPr="004E2203">
        <w:t>------------------</w:t>
      </w:r>
    </w:p>
    <w:p w:rsidR="0086787A" w:rsidRPr="004E2203" w:rsidRDefault="0086787A" w:rsidP="0086787A">
      <w:pPr>
        <w:pStyle w:val="Almindeligtekst"/>
      </w:pPr>
      <w:r w:rsidRPr="004E2203">
        <w:t>Rækkefølgen vil være:</w:t>
      </w:r>
    </w:p>
    <w:p w:rsidR="0086787A" w:rsidRPr="004E2203" w:rsidRDefault="0086787A" w:rsidP="0086787A">
      <w:pPr>
        <w:pStyle w:val="Almindeligtekst"/>
      </w:pPr>
      <w:r w:rsidRPr="004E2203">
        <w:t>- Recordtype 000, Startrecord.</w:t>
      </w:r>
    </w:p>
    <w:p w:rsidR="0086787A" w:rsidRPr="004E2203" w:rsidRDefault="0086787A" w:rsidP="0086787A">
      <w:pPr>
        <w:pStyle w:val="Almindeligtekst"/>
      </w:pPr>
      <w:r w:rsidRPr="004E2203">
        <w:t>- Recordtype 997, Kvittering for sletning af personnummer-abonnement</w:t>
      </w:r>
    </w:p>
    <w:p w:rsidR="0086787A" w:rsidRPr="004E2203" w:rsidRDefault="0086787A" w:rsidP="0086787A">
      <w:pPr>
        <w:pStyle w:val="Almindeligtekst"/>
      </w:pPr>
      <w:r w:rsidRPr="004E2203">
        <w:t xml:space="preserve">  til alle de slettede abonnementer.</w:t>
      </w:r>
    </w:p>
    <w:p w:rsidR="0086787A" w:rsidRPr="004E2203" w:rsidRDefault="0086787A" w:rsidP="0086787A">
      <w:pPr>
        <w:pStyle w:val="Almindeligtekst"/>
      </w:pPr>
      <w:r w:rsidRPr="004E2203">
        <w:t>- Recordtype 001-099 til hver person, dog ikke recordtype 003.</w:t>
      </w:r>
    </w:p>
    <w:p w:rsidR="0086787A" w:rsidRPr="004E2203" w:rsidRDefault="0086787A" w:rsidP="0086787A">
      <w:pPr>
        <w:pStyle w:val="Almindeligtekst"/>
      </w:pPr>
      <w:r w:rsidRPr="004E2203">
        <w:t>- Recordtype 003, Adresseringsnavn og klarskriftsadresse</w:t>
      </w:r>
    </w:p>
    <w:p w:rsidR="0086787A" w:rsidRPr="004E2203" w:rsidRDefault="0086787A" w:rsidP="0086787A">
      <w:pPr>
        <w:pStyle w:val="Almindeligtekst"/>
      </w:pPr>
      <w:r w:rsidRPr="004E2203">
        <w:t xml:space="preserve">  til alle personerne.</w:t>
      </w:r>
    </w:p>
    <w:p w:rsidR="0086787A" w:rsidRPr="004E2203" w:rsidRDefault="0086787A" w:rsidP="0086787A">
      <w:pPr>
        <w:pStyle w:val="Almindeligtekst"/>
      </w:pPr>
      <w:r w:rsidRPr="004E2203">
        <w:t>- Recordtype 999, Slutrecord.</w:t>
      </w:r>
    </w:p>
    <w:p w:rsidR="0086787A" w:rsidRPr="004E2203" w:rsidRDefault="0086787A" w:rsidP="0086787A">
      <w:pPr>
        <w:pStyle w:val="Almindeligtekst"/>
      </w:pPr>
      <w:r w:rsidRPr="004E2203">
        <w:t xml:space="preserve">  Feltet TAELLER vil indeholde antallet af records ekskl. start-, slut-</w:t>
      </w:r>
    </w:p>
    <w:p w:rsidR="0086787A" w:rsidRPr="004E2203" w:rsidRDefault="0086787A" w:rsidP="0086787A">
      <w:pPr>
        <w:pStyle w:val="Almindeligtekst"/>
      </w:pPr>
      <w:r w:rsidRPr="004E2203">
        <w:t xml:space="preserve">  og fejlrecords.</w:t>
      </w:r>
    </w:p>
    <w:p w:rsidR="0086787A" w:rsidRPr="004E2203" w:rsidRDefault="0086787A" w:rsidP="0086787A">
      <w:pPr>
        <w:pStyle w:val="Almindeligtekst"/>
      </w:pPr>
      <w:r w:rsidRPr="004E2203">
        <w:t>- Recordtype 910, Fejlrecords.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UDDATA:</w:t>
      </w:r>
    </w:p>
    <w:p w:rsidR="0086787A" w:rsidRPr="004E2203" w:rsidRDefault="0086787A" w:rsidP="0086787A">
      <w:pPr>
        <w:pStyle w:val="Almindeligtekst"/>
      </w:pPr>
      <w:r w:rsidRPr="004E2203">
        <w:t>SE MEDFØLGENDE POSTOPBYGNING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P12170-000                                      12.11.2008  12.11.2008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P12170-000                                      Startrecord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SORTFELT-10                    A  10     4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OPGAVENR                       N   6    14</w:t>
      </w:r>
    </w:p>
    <w:p w:rsidR="0086787A" w:rsidRPr="004E2203" w:rsidRDefault="0086787A" w:rsidP="0086787A">
      <w:pPr>
        <w:pStyle w:val="Almindeligtekst"/>
      </w:pPr>
      <w:r w:rsidRPr="004E2203">
        <w:t>PRODDTO                        N   8    20      Produktionsdato ÅÅÅÅMMDD</w:t>
      </w:r>
    </w:p>
    <w:p w:rsidR="0086787A" w:rsidRPr="004E2203" w:rsidRDefault="0086787A" w:rsidP="0086787A">
      <w:pPr>
        <w:pStyle w:val="Almindeligtekst"/>
      </w:pPr>
      <w:r w:rsidRPr="004E2203">
        <w:t>PRODDTOFORRIG                  N   8    28      Forrige produktionsdato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ÅÅÅÅMMDD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35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P12170-001                                      12.11.2008  12.11.2008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P12170-001                                      Personoplysninger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PNRGAELD                       A  10    14      Gældende personnummer</w:t>
      </w:r>
    </w:p>
    <w:p w:rsidR="0086787A" w:rsidRPr="004E2203" w:rsidRDefault="0086787A" w:rsidP="0086787A">
      <w:pPr>
        <w:pStyle w:val="Almindeligtekst"/>
      </w:pPr>
      <w:r w:rsidRPr="004E2203">
        <w:t>STATUS                         N   2    24      Status</w:t>
      </w:r>
    </w:p>
    <w:p w:rsidR="0086787A" w:rsidRPr="004E2203" w:rsidRDefault="0086787A" w:rsidP="0086787A">
      <w:pPr>
        <w:pStyle w:val="Almindeligtekst"/>
      </w:pPr>
      <w:r w:rsidRPr="004E2203">
        <w:t>STATUSHAENSTART                N  12    26      Statusdato ÅÅÅÅMMDDTTMM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STATUSDTO_UMRK                 A   1    38      Statusdato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t>KOEN                           A   1    39      Køn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 Værdisæt: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 M = mænd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 K = kvinder</w:t>
      </w:r>
    </w:p>
    <w:p w:rsidR="0086787A" w:rsidRPr="004E2203" w:rsidRDefault="0086787A" w:rsidP="0086787A">
      <w:pPr>
        <w:pStyle w:val="Almindeligtekst"/>
      </w:pPr>
      <w:r w:rsidRPr="004E2203">
        <w:t>FOED_DT                        A  10    40      Fødselsdato ÅÅÅÅ-MM-DD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FOED_DT_UMRK                   A   1    50      Fødselsdato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START_DT-PERSON                A  10    51      Person startdato ÅÅÅÅ-MM-DD</w:t>
      </w:r>
    </w:p>
    <w:p w:rsidR="0086787A" w:rsidRPr="004E2203" w:rsidRDefault="0086787A" w:rsidP="0086787A">
      <w:pPr>
        <w:pStyle w:val="Almindeligtekst"/>
      </w:pPr>
      <w:r w:rsidRPr="004E2203">
        <w:t>START_DT_UMRK-PERSON           A   1    61      Startdato 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SLUT_DT-PERSON                 A  10    62      Person slutdato ÅÅÅÅ-MM-DD</w:t>
      </w:r>
    </w:p>
    <w:p w:rsidR="0086787A" w:rsidRPr="004E2203" w:rsidRDefault="0086787A" w:rsidP="0086787A">
      <w:pPr>
        <w:pStyle w:val="Almindeligtekst"/>
      </w:pPr>
      <w:r w:rsidRPr="004E2203">
        <w:t>SLUT_DT_UMRK-PERSON            A   1    72      Slutdato usikkerhedsmarkering</w:t>
      </w:r>
    </w:p>
    <w:p w:rsidR="0086787A" w:rsidRPr="004E2203" w:rsidRDefault="0086787A" w:rsidP="0086787A">
      <w:pPr>
        <w:pStyle w:val="Almindeligtekst"/>
      </w:pPr>
      <w:r w:rsidRPr="004E2203">
        <w:t>STILLING                       A  34    73      Stilling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106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Statuskoder:</w:t>
      </w:r>
    </w:p>
    <w:p w:rsidR="0086787A" w:rsidRPr="004E2203" w:rsidRDefault="0086787A" w:rsidP="0086787A">
      <w:pPr>
        <w:pStyle w:val="Almindeligtekst"/>
      </w:pPr>
      <w:r w:rsidRPr="004E2203">
        <w:t>01 = Aktiv, bopæl i dansk folkeregister</w:t>
      </w:r>
    </w:p>
    <w:p w:rsidR="0086787A" w:rsidRPr="004E2203" w:rsidRDefault="0086787A" w:rsidP="0086787A">
      <w:pPr>
        <w:pStyle w:val="Almindeligtekst"/>
      </w:pPr>
      <w:r w:rsidRPr="004E2203">
        <w:t>03 = Aktiv, speciel vejkode (9900 - 9999) i dansk folkeregister</w:t>
      </w:r>
    </w:p>
    <w:p w:rsidR="0086787A" w:rsidRPr="004E2203" w:rsidRDefault="0086787A" w:rsidP="0086787A">
      <w:pPr>
        <w:pStyle w:val="Almindeligtekst"/>
      </w:pPr>
      <w:r w:rsidRPr="004E2203">
        <w:t>05 = Aktiv, bopæl i grønlandsk folkeregister</w:t>
      </w:r>
    </w:p>
    <w:p w:rsidR="0086787A" w:rsidRPr="004E2203" w:rsidRDefault="0086787A" w:rsidP="0086787A">
      <w:pPr>
        <w:pStyle w:val="Almindeligtekst"/>
      </w:pPr>
      <w:r w:rsidRPr="004E2203">
        <w:t>07 = Aktiv, speciel vejkode (9900 - 9999) i grønlandsk folkeregister</w:t>
      </w:r>
    </w:p>
    <w:p w:rsidR="0086787A" w:rsidRPr="004E2203" w:rsidRDefault="0086787A" w:rsidP="0086787A">
      <w:pPr>
        <w:pStyle w:val="Almindeligtekst"/>
      </w:pPr>
      <w:r w:rsidRPr="004E2203">
        <w:t>20 = Inaktiv, uden bopæl i dansk/grønlandsk folkeregister</w:t>
      </w:r>
    </w:p>
    <w:p w:rsidR="0086787A" w:rsidRPr="004E2203" w:rsidRDefault="0086787A" w:rsidP="0086787A">
      <w:pPr>
        <w:pStyle w:val="Almindeligtekst"/>
      </w:pPr>
      <w:r w:rsidRPr="004E2203">
        <w:t xml:space="preserve">     men tildelt personnummer af skattehensyn</w:t>
      </w:r>
    </w:p>
    <w:p w:rsidR="0086787A" w:rsidRPr="004E2203" w:rsidRDefault="0086787A" w:rsidP="0086787A">
      <w:pPr>
        <w:pStyle w:val="Almindeligtekst"/>
      </w:pPr>
      <w:r w:rsidRPr="004E2203">
        <w:t xml:space="preserve">     (kommunekoderne 0010, 0011, 0012 og 0019)</w:t>
      </w:r>
    </w:p>
    <w:p w:rsidR="0086787A" w:rsidRPr="004E2203" w:rsidRDefault="0086787A" w:rsidP="0086787A">
      <w:pPr>
        <w:pStyle w:val="Almindeligtekst"/>
      </w:pPr>
      <w:r w:rsidRPr="004E2203">
        <w:t>30 = Inaktiv, anulleret personnummer</w:t>
      </w:r>
    </w:p>
    <w:p w:rsidR="0086787A" w:rsidRPr="004E2203" w:rsidRDefault="0086787A" w:rsidP="0086787A">
      <w:pPr>
        <w:pStyle w:val="Almindeligtekst"/>
      </w:pPr>
      <w:r w:rsidRPr="004E2203">
        <w:t>50 = Inaktiv, slettet personnummer ved dobbeltnummer</w:t>
      </w:r>
    </w:p>
    <w:p w:rsidR="0086787A" w:rsidRPr="004E2203" w:rsidRDefault="0086787A" w:rsidP="0086787A">
      <w:pPr>
        <w:pStyle w:val="Almindeligtekst"/>
      </w:pPr>
      <w:r w:rsidRPr="004E2203">
        <w:t>60 = Inaktiv, ændret personnummer ved ændring af fødselsdato og køn</w:t>
      </w:r>
    </w:p>
    <w:p w:rsidR="0086787A" w:rsidRPr="004E2203" w:rsidRDefault="0086787A" w:rsidP="0086787A">
      <w:pPr>
        <w:pStyle w:val="Almindeligtekst"/>
      </w:pPr>
      <w:r w:rsidRPr="004E2203">
        <w:t>70 = Inaktiv, forsvundet</w:t>
      </w:r>
    </w:p>
    <w:p w:rsidR="0086787A" w:rsidRPr="004E2203" w:rsidRDefault="0086787A" w:rsidP="0086787A">
      <w:pPr>
        <w:pStyle w:val="Almindeligtekst"/>
      </w:pPr>
      <w:r w:rsidRPr="004E2203">
        <w:t>80 = Inaktiv, udrejst</w:t>
      </w:r>
    </w:p>
    <w:p w:rsidR="0086787A" w:rsidRPr="004E2203" w:rsidRDefault="0086787A" w:rsidP="0086787A">
      <w:pPr>
        <w:pStyle w:val="Almindeligtekst"/>
      </w:pPr>
      <w:r w:rsidRPr="004E2203">
        <w:lastRenderedPageBreak/>
        <w:t>90 = Inaktiv, død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P12170-002                                      12.11.2008  25.11.2008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P12170-002                                      Aktuelle adresseoplysninger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KOMKOD                         N   4    14      Kommunekode</w:t>
      </w:r>
    </w:p>
    <w:p w:rsidR="0086787A" w:rsidRPr="004E2203" w:rsidRDefault="0086787A" w:rsidP="0086787A">
      <w:pPr>
        <w:pStyle w:val="Almindeligtekst"/>
      </w:pPr>
      <w:r w:rsidRPr="004E2203">
        <w:t>VEJKOD                         N   4    18      Vejkode</w:t>
      </w:r>
    </w:p>
    <w:p w:rsidR="0086787A" w:rsidRPr="004E2203" w:rsidRDefault="0086787A" w:rsidP="0086787A">
      <w:pPr>
        <w:pStyle w:val="Almindeligtekst"/>
      </w:pPr>
      <w:r w:rsidRPr="004E2203">
        <w:t>HUSNR                          A   4    22      Husnummer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ETAGE                          A   2    26      Etage</w:t>
      </w:r>
    </w:p>
    <w:p w:rsidR="0086787A" w:rsidRPr="004E2203" w:rsidRDefault="0086787A" w:rsidP="0086787A">
      <w:pPr>
        <w:pStyle w:val="Almindeligtekst"/>
      </w:pPr>
      <w:r w:rsidRPr="004E2203">
        <w:t>SIDEDOER                       A   4    28      Sidedør nummer</w:t>
      </w:r>
    </w:p>
    <w:p w:rsidR="0086787A" w:rsidRPr="004E2203" w:rsidRDefault="0086787A" w:rsidP="0086787A">
      <w:pPr>
        <w:pStyle w:val="Almindeligtekst"/>
      </w:pPr>
      <w:r w:rsidRPr="004E2203">
        <w:t>BNR                            A   4    32      Bygningsnummer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CONVN                          A  34    36      C/O navn</w:t>
      </w:r>
    </w:p>
    <w:p w:rsidR="0086787A" w:rsidRPr="004E2203" w:rsidRDefault="0086787A" w:rsidP="0086787A">
      <w:pPr>
        <w:pStyle w:val="Almindeligtekst"/>
      </w:pPr>
      <w:r w:rsidRPr="004E2203">
        <w:t>TILFLYDTO                      N  12    70      Tilflytningsdato ÅÅÅÅMMDDTTMM</w:t>
      </w:r>
    </w:p>
    <w:p w:rsidR="0086787A" w:rsidRPr="004E2203" w:rsidRDefault="0086787A" w:rsidP="0086787A">
      <w:pPr>
        <w:pStyle w:val="Almindeligtekst"/>
      </w:pPr>
      <w:r w:rsidRPr="004E2203">
        <w:t>TILFLYDTO_UMRK                 A   1    82      Tilflytningsdato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TILFLYKOMDTO                   N  12    83      Tilflytning kommune 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ÅÅÅÅMMDDTTMM</w:t>
      </w:r>
    </w:p>
    <w:p w:rsidR="0086787A" w:rsidRPr="004E2203" w:rsidRDefault="0086787A" w:rsidP="0086787A">
      <w:pPr>
        <w:pStyle w:val="Almindeligtekst"/>
      </w:pPr>
      <w:r w:rsidRPr="004E2203">
        <w:t>TILFLYKOMDT_UMRK               A   1    95      Tilflytning kommune 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t>FRAFLYKOMKOD                   N   4    96      Fraflytning kommunekode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FRAFLYKOMDTO                   N  12   100      Fraflytning kommune 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ÅÅÅÅMMDDTTMM</w:t>
      </w:r>
    </w:p>
    <w:p w:rsidR="0086787A" w:rsidRPr="004E2203" w:rsidRDefault="0086787A" w:rsidP="0086787A">
      <w:pPr>
        <w:pStyle w:val="Almindeligtekst"/>
      </w:pPr>
      <w:r w:rsidRPr="004E2203">
        <w:t>FRAFLYKOMDT_UMRK               A   1   112      Fraflytning kommune 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t>START_MYNKOD-ADRTXT            N   4   113      Start myndighed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ADR1-SUPLADR                   A  34   117      1. linie af supplerende adr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ADR2-SUPLADR                   A  34   151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ADR3-SUPLADR                   A  34   185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cr/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ADR4-SUPLADR                   A  34   219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ADR5-SUPLADR                   A  34   253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START_DT-ADRTXT                A  10   287      Startdato ÅÅÅÅ-MM-DD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cr/>
      </w:r>
    </w:p>
    <w:p w:rsidR="0086787A" w:rsidRPr="004E2203" w:rsidRDefault="0086787A" w:rsidP="0086787A">
      <w:pPr>
        <w:pStyle w:val="Almindeligtekst"/>
      </w:pPr>
      <w:r w:rsidRPr="004E2203">
        <w:t>SLET_DT-ADRTXT                 A  10   297      Slettedato ÅÅÅÅ-MM-DD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306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lastRenderedPageBreak/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Denne recordtype forekommer kun for personer med status &lt; 30</w:t>
      </w:r>
    </w:p>
    <w:p w:rsidR="0086787A" w:rsidRPr="004E2203" w:rsidRDefault="0086787A" w:rsidP="0086787A">
      <w:pPr>
        <w:pStyle w:val="Almindeligtekst"/>
      </w:pPr>
      <w:r w:rsidRPr="004E2203">
        <w:t>Se statuskoder i postopbygning 001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P12170-003                                      12.11.2008  03.02.2009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P12170-003                                      Adrnvn og klarskriftadresse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ADRNVN                         A  34    14      Adresseringsnavn</w:t>
      </w:r>
    </w:p>
    <w:p w:rsidR="0086787A" w:rsidRPr="004E2203" w:rsidRDefault="0086787A" w:rsidP="0086787A">
      <w:pPr>
        <w:pStyle w:val="Almindeligtekst"/>
      </w:pPr>
      <w:r w:rsidRPr="004E2203">
        <w:t>CONVN                          A  34    48      C/O navn</w:t>
      </w:r>
    </w:p>
    <w:p w:rsidR="0086787A" w:rsidRPr="004E2203" w:rsidRDefault="0086787A" w:rsidP="0086787A">
      <w:pPr>
        <w:pStyle w:val="Almindeligtekst"/>
      </w:pPr>
      <w:r w:rsidRPr="004E2203">
        <w:t>LOKALITET                      A  34    82      Lokalitet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STANDARDADR                    A  34   116      Vejadrnvn,husnr,etage,sidedoer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bnr. Etiketteadresse</w:t>
      </w:r>
    </w:p>
    <w:p w:rsidR="0086787A" w:rsidRPr="004E2203" w:rsidRDefault="0086787A" w:rsidP="0086787A">
      <w:pPr>
        <w:pStyle w:val="Almindeligtekst"/>
      </w:pPr>
      <w:r w:rsidRPr="004E2203">
        <w:t>BYNVN                          A  34   150      Bynavn</w:t>
      </w:r>
    </w:p>
    <w:p w:rsidR="0086787A" w:rsidRPr="004E2203" w:rsidRDefault="0086787A" w:rsidP="0086787A">
      <w:pPr>
        <w:pStyle w:val="Almindeligtekst"/>
      </w:pPr>
      <w:r w:rsidRPr="004E2203">
        <w:t>POSTNR                         N   4   184      Postnummer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POSTDISTTXT                    A  20   188      Postdistrikt tekst</w:t>
      </w:r>
    </w:p>
    <w:p w:rsidR="0086787A" w:rsidRPr="004E2203" w:rsidRDefault="0086787A" w:rsidP="0086787A">
      <w:pPr>
        <w:pStyle w:val="Almindeligtekst"/>
      </w:pPr>
      <w:r w:rsidRPr="004E2203">
        <w:t>KOMKOD                         N   4   208      Kommunekode</w:t>
      </w:r>
    </w:p>
    <w:p w:rsidR="0086787A" w:rsidRPr="004E2203" w:rsidRDefault="0086787A" w:rsidP="0086787A">
      <w:pPr>
        <w:pStyle w:val="Almindeligtekst"/>
      </w:pPr>
      <w:r w:rsidRPr="004E2203">
        <w:t>VEJKOD                         N   4   212      Vejkode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HUSNR                          A   4   216      Husnummer</w:t>
      </w:r>
    </w:p>
    <w:p w:rsidR="0086787A" w:rsidRPr="004E2203" w:rsidRDefault="0086787A" w:rsidP="0086787A">
      <w:pPr>
        <w:pStyle w:val="Almindeligtekst"/>
      </w:pPr>
      <w:r w:rsidRPr="004E2203">
        <w:t>ETAGE                          A   2   220      Etage</w:t>
      </w:r>
    </w:p>
    <w:p w:rsidR="0086787A" w:rsidRPr="004E2203" w:rsidRDefault="0086787A" w:rsidP="0086787A">
      <w:pPr>
        <w:pStyle w:val="Almindeligtekst"/>
      </w:pPr>
      <w:r w:rsidRPr="004E2203">
        <w:t>SIDEDOER                       A   4   222      Sidedør 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BNR                            A   4   226      Bygningsnummer</w:t>
      </w:r>
    </w:p>
    <w:p w:rsidR="0086787A" w:rsidRPr="004E2203" w:rsidRDefault="0086787A" w:rsidP="0086787A">
      <w:pPr>
        <w:pStyle w:val="Almindeligtekst"/>
      </w:pPr>
      <w:r w:rsidRPr="004E2203">
        <w:t>VEJADRNVN                      A  20   230      Vejadresseringsnavn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249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P12170-004                                      12.11.2008  12.11.2008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P12170-004                                      Beskyttelse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BESKYTTYPE                     N   4    14      Beskyttelsestype</w:t>
      </w:r>
    </w:p>
    <w:p w:rsidR="0086787A" w:rsidRPr="004E2203" w:rsidRDefault="0086787A" w:rsidP="0086787A">
      <w:pPr>
        <w:pStyle w:val="Almindeligtekst"/>
      </w:pPr>
      <w:r w:rsidRPr="004E2203">
        <w:t>START_DT-BESKYTTELSE           A  10    18      Startdato ÅÅÅÅ-MM-DD</w:t>
      </w:r>
    </w:p>
    <w:p w:rsidR="0086787A" w:rsidRPr="004E2203" w:rsidRDefault="0086787A" w:rsidP="0086787A">
      <w:pPr>
        <w:pStyle w:val="Almindeligtekst"/>
      </w:pPr>
      <w:r w:rsidRPr="004E2203">
        <w:t>SLET_DT-BESKYTTELSE            A  10    28      Slettedato ÅÅÅÅ-MM-DD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37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Beskyttelsestype - BESKYTTYPE:</w:t>
      </w:r>
    </w:p>
    <w:p w:rsidR="0086787A" w:rsidRPr="004E2203" w:rsidRDefault="0086787A" w:rsidP="0086787A">
      <w:pPr>
        <w:pStyle w:val="Almindeligtekst"/>
      </w:pPr>
      <w:r w:rsidRPr="004E2203">
        <w:t>0001 = Navne- og adressebeskyttelse</w:t>
      </w:r>
    </w:p>
    <w:p w:rsidR="0086787A" w:rsidRPr="004E2203" w:rsidRDefault="0086787A" w:rsidP="0086787A">
      <w:pPr>
        <w:pStyle w:val="Almindeligtekst"/>
      </w:pPr>
      <w:r w:rsidRPr="004E2203">
        <w:t>0002 = Lokalvejviserbeskyttelse</w:t>
      </w:r>
    </w:p>
    <w:p w:rsidR="0086787A" w:rsidRPr="004E2203" w:rsidRDefault="0086787A" w:rsidP="0086787A">
      <w:pPr>
        <w:pStyle w:val="Almindeligtekst"/>
      </w:pPr>
      <w:r w:rsidRPr="004E2203">
        <w:t>0003 = Markedsføringsbeskyttelse</w:t>
      </w:r>
    </w:p>
    <w:p w:rsidR="0086787A" w:rsidRPr="004E2203" w:rsidRDefault="0086787A" w:rsidP="0086787A">
      <w:pPr>
        <w:pStyle w:val="Almindeligtekst"/>
      </w:pPr>
      <w:r w:rsidRPr="004E2203">
        <w:t>0004 = Forskerbeskyttelse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P12170-005                                      12.11.2008  25.11.2008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P12170-005                                      Aktuelle udrejseoplysninger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/udlandsadresse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UDR_LANDEKOD                   N   4    14      Udrejse landekode</w:t>
      </w:r>
    </w:p>
    <w:p w:rsidR="0086787A" w:rsidRPr="004E2203" w:rsidRDefault="0086787A" w:rsidP="0086787A">
      <w:pPr>
        <w:pStyle w:val="Almindeligtekst"/>
      </w:pPr>
      <w:r w:rsidRPr="004E2203">
        <w:t>UDRDTO                         N  12    18      Udrejsedato ÅÅÅÅMMDDTTMM</w:t>
      </w:r>
    </w:p>
    <w:p w:rsidR="0086787A" w:rsidRPr="004E2203" w:rsidRDefault="0086787A" w:rsidP="0086787A">
      <w:pPr>
        <w:pStyle w:val="Almindeligtekst"/>
      </w:pPr>
      <w:r w:rsidRPr="004E2203">
        <w:t>UDRDTO_UMRK                    A   1    30      Udrejsedato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UDLANDADR1                     A  34    31      Udlandsadresse 1</w:t>
      </w:r>
    </w:p>
    <w:p w:rsidR="0086787A" w:rsidRPr="004E2203" w:rsidRDefault="0086787A" w:rsidP="0086787A">
      <w:pPr>
        <w:pStyle w:val="Almindeligtekst"/>
      </w:pPr>
      <w:r w:rsidRPr="004E2203">
        <w:t>UDLANDADR2                     A  34    65      Udlandsadresse 2</w:t>
      </w:r>
    </w:p>
    <w:p w:rsidR="0086787A" w:rsidRPr="004E2203" w:rsidRDefault="0086787A" w:rsidP="0086787A">
      <w:pPr>
        <w:pStyle w:val="Almindeligtekst"/>
      </w:pPr>
      <w:r w:rsidRPr="004E2203">
        <w:t>UDLANDADR3                     A  34    99      Udlandsadresse 3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UDLANDADR4                     A  34   133      Udlandsadresse 4</w:t>
      </w:r>
    </w:p>
    <w:p w:rsidR="0086787A" w:rsidRPr="004E2203" w:rsidRDefault="0086787A" w:rsidP="0086787A">
      <w:pPr>
        <w:pStyle w:val="Almindeligtekst"/>
      </w:pPr>
      <w:r w:rsidRPr="004E2203">
        <w:t>UDLANDADR5                     A  34   167      Udlandsadresse 5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200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P12170-006                                      12.11.2008  25.11.2008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P12170-006                                      Kontaktadresse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ADR1-KONTAKTADR                A  34    14      1. linie af kontaktadresse</w:t>
      </w:r>
    </w:p>
    <w:p w:rsidR="0086787A" w:rsidRPr="004E2203" w:rsidRDefault="0086787A" w:rsidP="0086787A">
      <w:pPr>
        <w:pStyle w:val="Almindeligtekst"/>
      </w:pPr>
      <w:r w:rsidRPr="004E2203">
        <w:t>ADR2-KONTAKTADR                A  34    48</w:t>
      </w:r>
    </w:p>
    <w:p w:rsidR="0086787A" w:rsidRPr="004E2203" w:rsidRDefault="0086787A" w:rsidP="0086787A">
      <w:pPr>
        <w:pStyle w:val="Almindeligtekst"/>
      </w:pPr>
      <w:r w:rsidRPr="004E2203">
        <w:t>ADR3-KONTAKTADR                A  34    82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ADR4-KONTAKTADR                A  34   116</w:t>
      </w:r>
    </w:p>
    <w:p w:rsidR="0086787A" w:rsidRPr="004E2203" w:rsidRDefault="0086787A" w:rsidP="0086787A">
      <w:pPr>
        <w:pStyle w:val="Almindeligtekst"/>
      </w:pPr>
      <w:r w:rsidRPr="004E2203">
        <w:t>ADR5-KONTAKTADR                A  34   150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START_DT-ADRTXT                A  10   184      Startdato ÅÅÅÅ-MM-DD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cr/>
      </w:r>
    </w:p>
    <w:p w:rsidR="0086787A" w:rsidRPr="004E2203" w:rsidRDefault="0086787A" w:rsidP="0086787A">
      <w:pPr>
        <w:pStyle w:val="Almindeligtekst"/>
      </w:pPr>
      <w:r w:rsidRPr="004E2203">
        <w:t>SLET_DT-ADRTXT                 A  10   194      Slettedato ÅÅÅÅ-MM-DD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203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P12170-007                                      12.11.2008  25.11.2008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P12170-007                                      Aktuelle forsvindingsoplysning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FORSVINDDTO                    N  12    14      Forsvindingsdato ÅÅÅÅMMDDTTMM</w:t>
      </w:r>
    </w:p>
    <w:p w:rsidR="0086787A" w:rsidRPr="004E2203" w:rsidRDefault="0086787A" w:rsidP="0086787A">
      <w:pPr>
        <w:pStyle w:val="Almindeligtekst"/>
      </w:pPr>
      <w:r w:rsidRPr="004E2203">
        <w:t>FORSVINDDTO_UMRK               A   1    26      Forsvindingsdato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26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P12170-008                                      12.11.2008  12.11.2008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P12170-008                                      Aktuelle navneoplysninger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FORNVN                         A  50    14      Fornavn(e)</w:t>
      </w:r>
    </w:p>
    <w:p w:rsidR="0086787A" w:rsidRPr="004E2203" w:rsidRDefault="0086787A" w:rsidP="0086787A">
      <w:pPr>
        <w:pStyle w:val="Almindeligtekst"/>
      </w:pPr>
      <w:r w:rsidRPr="004E2203">
        <w:t>FORNVN_MRK                     A   1    64      Fornavn markering</w:t>
      </w:r>
    </w:p>
    <w:p w:rsidR="0086787A" w:rsidRPr="004E2203" w:rsidRDefault="0086787A" w:rsidP="0086787A">
      <w:pPr>
        <w:pStyle w:val="Almindeligtekst"/>
      </w:pPr>
      <w:r w:rsidRPr="004E2203">
        <w:t>MELNVN                         A  40    65      Mellemnavn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MELNVN_MRK                     A   1   105      Mellemnavn markering</w:t>
      </w:r>
    </w:p>
    <w:p w:rsidR="0086787A" w:rsidRPr="004E2203" w:rsidRDefault="0086787A" w:rsidP="0086787A">
      <w:pPr>
        <w:pStyle w:val="Almindeligtekst"/>
      </w:pPr>
      <w:r w:rsidRPr="004E2203">
        <w:t>EFTERNVN                       A  40   106      Efternavn</w:t>
      </w:r>
    </w:p>
    <w:p w:rsidR="0086787A" w:rsidRPr="004E2203" w:rsidRDefault="0086787A" w:rsidP="0086787A">
      <w:pPr>
        <w:pStyle w:val="Almindeligtekst"/>
      </w:pPr>
      <w:r w:rsidRPr="004E2203">
        <w:t>EFTERNVN_MRK                   A   1   146      Efternavn 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NVNHAENSTART                   N  12   147      Navne startdato ÅÅÅÅMMDDTTMM</w:t>
      </w:r>
    </w:p>
    <w:p w:rsidR="0086787A" w:rsidRPr="004E2203" w:rsidRDefault="0086787A" w:rsidP="0086787A">
      <w:pPr>
        <w:pStyle w:val="Almindeligtekst"/>
      </w:pPr>
      <w:r w:rsidRPr="004E2203">
        <w:t>HAENSTART_UMRK-NAVNE           A   1   159      Navne startdato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t>ADRNVN                         A  34   160      Adresseringsnavn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193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FORNVN_MRK, MELNVN_MRK og EFTERNVN_MRK</w:t>
      </w:r>
    </w:p>
    <w:p w:rsidR="0086787A" w:rsidRPr="004E2203" w:rsidRDefault="0086787A" w:rsidP="0086787A">
      <w:pPr>
        <w:pStyle w:val="Almindeligtekst"/>
      </w:pPr>
      <w:r w:rsidRPr="004E2203">
        <w:t>+ = Navnet er forkortet</w:t>
      </w:r>
    </w:p>
    <w:p w:rsidR="0086787A" w:rsidRPr="004E2203" w:rsidRDefault="0086787A" w:rsidP="0086787A">
      <w:pPr>
        <w:pStyle w:val="Almindeligtekst"/>
      </w:pPr>
      <w:r w:rsidRPr="004E2203">
        <w:t>* = Navnet indeholder tegn der ikke kan indrapporteres til CPR</w:t>
      </w:r>
    </w:p>
    <w:p w:rsidR="0086787A" w:rsidRPr="004E2203" w:rsidRDefault="0086787A" w:rsidP="0086787A">
      <w:pPr>
        <w:pStyle w:val="Almindeligtekst"/>
      </w:pPr>
      <w:r w:rsidRPr="004E2203">
        <w:t>= = Navnet er utilstrækkeligt dokumenteret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P12170-009                                      12.11.2008  12.11.2008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P12170-009                                      Fødselregistreringsoplysninger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START_MYNKOD-FØDESTED          N   4    14      Fødselsregistreringssteds kode</w:t>
      </w:r>
    </w:p>
    <w:p w:rsidR="0086787A" w:rsidRPr="004E2203" w:rsidRDefault="0086787A" w:rsidP="0086787A">
      <w:pPr>
        <w:pStyle w:val="Almindeligtekst"/>
      </w:pPr>
      <w:r w:rsidRPr="004E2203">
        <w:t>MYNTXT-FØDESTED                A  20    18      Supplerende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fødselsregistreringssted tekst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37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P12170-010                                      12.11.2008  25.11.2008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P12170-010                                      Aktuelt statsborgerskab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LANDEKOD                       N   4    14      Landekode</w:t>
      </w:r>
    </w:p>
    <w:p w:rsidR="0086787A" w:rsidRPr="004E2203" w:rsidRDefault="0086787A" w:rsidP="0086787A">
      <w:pPr>
        <w:pStyle w:val="Almindeligtekst"/>
      </w:pPr>
      <w:r w:rsidRPr="004E2203">
        <w:t>HAENSTART-STATSBORGERSKAB      N  12    18      Statsborgerskab startdato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ÅÅÅÅMMDDTTMM</w:t>
      </w:r>
    </w:p>
    <w:p w:rsidR="0086787A" w:rsidRPr="004E2203" w:rsidRDefault="0086787A" w:rsidP="0086787A">
      <w:pPr>
        <w:pStyle w:val="Almindeligtekst"/>
      </w:pPr>
      <w:r w:rsidRPr="004E2203">
        <w:t>HAENSTART_UMRK-STATSBORGERSKAB A   1    30      Statsborgerskab startdato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30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P12170-011                                      12.11.2008  12.11.2008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P12170-011                                      Folkekirkeoplysninger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FKIRK                          A   1    14      Folkekirkeforhold</w:t>
      </w:r>
    </w:p>
    <w:p w:rsidR="0086787A" w:rsidRPr="004E2203" w:rsidRDefault="0086787A" w:rsidP="0086787A">
      <w:pPr>
        <w:pStyle w:val="Almindeligtekst"/>
      </w:pPr>
      <w:r w:rsidRPr="004E2203">
        <w:t>START_DT-FOLKEKIRKE            A  10    15      Startdato ÅÅÅÅ-MM-DD</w:t>
      </w:r>
    </w:p>
    <w:p w:rsidR="0086787A" w:rsidRPr="004E2203" w:rsidRDefault="0086787A" w:rsidP="0086787A">
      <w:pPr>
        <w:pStyle w:val="Almindeligtekst"/>
      </w:pPr>
      <w:r w:rsidRPr="004E2203">
        <w:t>START_DT_UMRK-FOLKEKIRKE       A   1    25      Startdato 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25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Folkekirkeforhold - FOLKEKIRKEFKIRK</w:t>
      </w:r>
    </w:p>
    <w:p w:rsidR="0086787A" w:rsidRPr="004E2203" w:rsidRDefault="0086787A" w:rsidP="0086787A">
      <w:pPr>
        <w:pStyle w:val="Almindeligtekst"/>
      </w:pPr>
      <w:r w:rsidRPr="004E2203">
        <w:t>A = Afventer</w:t>
      </w:r>
    </w:p>
    <w:p w:rsidR="0086787A" w:rsidRPr="004E2203" w:rsidRDefault="0086787A" w:rsidP="0086787A">
      <w:pPr>
        <w:pStyle w:val="Almindeligtekst"/>
      </w:pPr>
      <w:r w:rsidRPr="004E2203">
        <w:t>F = Medlem af folkekirken</w:t>
      </w:r>
    </w:p>
    <w:p w:rsidR="0086787A" w:rsidRPr="004E2203" w:rsidRDefault="0086787A" w:rsidP="0086787A">
      <w:pPr>
        <w:pStyle w:val="Almindeligtekst"/>
      </w:pPr>
      <w:r w:rsidRPr="004E2203">
        <w:t>M = Medlem af valgmenighed, til lige medlem af folkekirken</w:t>
      </w:r>
    </w:p>
    <w:p w:rsidR="0086787A" w:rsidRPr="004E2203" w:rsidRDefault="0086787A" w:rsidP="0086787A">
      <w:pPr>
        <w:pStyle w:val="Almindeligtekst"/>
      </w:pPr>
      <w:r w:rsidRPr="004E2203">
        <w:t>S = Medlem af folkekirken, men fritaget for kirkeskat</w:t>
      </w:r>
    </w:p>
    <w:p w:rsidR="0086787A" w:rsidRPr="004E2203" w:rsidRDefault="0086787A" w:rsidP="0086787A">
      <w:pPr>
        <w:pStyle w:val="Almindeligtekst"/>
      </w:pPr>
      <w:r w:rsidRPr="004E2203">
        <w:t>U = Udenfor folkekirken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P12170-012                                      12.11.2008  12.11.2008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P12170-012                                      Aktuel civilstand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4E2203">
        <w:t xml:space="preserve">                                                </w:t>
      </w:r>
      <w:r w:rsidRPr="0039771E">
        <w:rPr>
          <w:lang w:val="en-US"/>
        </w:rPr>
        <w:t>af record-navn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PNR                            A  10     4      Personnummer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cr/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CIVST                          A   1    14      Civilstand</w:t>
      </w:r>
    </w:p>
    <w:p w:rsidR="0086787A" w:rsidRPr="004E2203" w:rsidRDefault="0086787A" w:rsidP="0086787A">
      <w:pPr>
        <w:pStyle w:val="Almindeligtekst"/>
      </w:pPr>
      <w:r w:rsidRPr="004E2203">
        <w:t>AEGTEPNR                       A  10    15      Ægtefælle personnummer</w:t>
      </w:r>
    </w:p>
    <w:p w:rsidR="0086787A" w:rsidRPr="004E2203" w:rsidRDefault="0086787A" w:rsidP="0086787A">
      <w:pPr>
        <w:pStyle w:val="Almindeligtekst"/>
      </w:pPr>
      <w:r w:rsidRPr="004E2203">
        <w:t>AEGTEFOED_DT                   A  10    25      Ægtefælle fødselsdato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ÅÅÅÅ-MM-DD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AEGTEFOEDDT_UMRK               A   1    35      Ægtefælle fødselsdato usikker</w:t>
      </w:r>
    </w:p>
    <w:p w:rsidR="0086787A" w:rsidRPr="004E2203" w:rsidRDefault="0086787A" w:rsidP="0086787A">
      <w:pPr>
        <w:pStyle w:val="Almindeligtekst"/>
      </w:pPr>
      <w:r w:rsidRPr="004E2203">
        <w:t>AEGTENVN                       A  34    36      Ægtefælle navn</w:t>
      </w:r>
    </w:p>
    <w:p w:rsidR="0086787A" w:rsidRPr="004E2203" w:rsidRDefault="0086787A" w:rsidP="0086787A">
      <w:pPr>
        <w:pStyle w:val="Almindeligtekst"/>
      </w:pPr>
      <w:r w:rsidRPr="004E2203">
        <w:t>AEGTENVN_MRK                   A   1    70      Ægtefælle navn 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HAENSTART-CIVILSTAND           N  12    71      Civilstand startdato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ÅÅÅÅMMDDTTMM</w:t>
      </w:r>
    </w:p>
    <w:p w:rsidR="0086787A" w:rsidRPr="004E2203" w:rsidRDefault="0086787A" w:rsidP="0086787A">
      <w:pPr>
        <w:pStyle w:val="Almindeligtekst"/>
      </w:pPr>
      <w:r w:rsidRPr="004E2203">
        <w:t>HAENSTART_UMRK-CIVILSTAND      A   1    83      Civilstand startdato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t>SEP_HENVIS-CIVILSTAND          A  12    84      Henvisning til evt. separation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ÅÅÅÅMMDDTTMM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95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Civilstand - CIVST</w:t>
      </w:r>
    </w:p>
    <w:p w:rsidR="0086787A" w:rsidRPr="004E2203" w:rsidRDefault="0086787A" w:rsidP="0086787A">
      <w:pPr>
        <w:pStyle w:val="Almindeligtekst"/>
      </w:pPr>
      <w:r w:rsidRPr="004E2203">
        <w:t>U = Ugift</w:t>
      </w:r>
    </w:p>
    <w:p w:rsidR="0086787A" w:rsidRPr="004E2203" w:rsidRDefault="0086787A" w:rsidP="0086787A">
      <w:pPr>
        <w:pStyle w:val="Almindeligtekst"/>
      </w:pPr>
      <w:r w:rsidRPr="004E2203">
        <w:t>G = Gift</w:t>
      </w:r>
    </w:p>
    <w:p w:rsidR="0086787A" w:rsidRPr="004E2203" w:rsidRDefault="0086787A" w:rsidP="0086787A">
      <w:pPr>
        <w:pStyle w:val="Almindeligtekst"/>
      </w:pPr>
      <w:r w:rsidRPr="004E2203">
        <w:t>F = Fraskilt</w:t>
      </w:r>
    </w:p>
    <w:p w:rsidR="0086787A" w:rsidRPr="004E2203" w:rsidRDefault="0086787A" w:rsidP="0086787A">
      <w:pPr>
        <w:pStyle w:val="Almindeligtekst"/>
      </w:pPr>
      <w:r w:rsidRPr="004E2203">
        <w:t>E = Enke/enkemand</w:t>
      </w:r>
    </w:p>
    <w:p w:rsidR="0086787A" w:rsidRPr="004E2203" w:rsidRDefault="0086787A" w:rsidP="0086787A">
      <w:pPr>
        <w:pStyle w:val="Almindeligtekst"/>
      </w:pPr>
      <w:r w:rsidRPr="004E2203">
        <w:t>P = Registreret partnerskab</w:t>
      </w:r>
    </w:p>
    <w:p w:rsidR="0086787A" w:rsidRPr="004E2203" w:rsidRDefault="0086787A" w:rsidP="0086787A">
      <w:pPr>
        <w:pStyle w:val="Almindeligtekst"/>
      </w:pPr>
      <w:r w:rsidRPr="004E2203">
        <w:t>O = Ophævet partnerskab</w:t>
      </w:r>
    </w:p>
    <w:p w:rsidR="0086787A" w:rsidRPr="004E2203" w:rsidRDefault="0086787A" w:rsidP="0086787A">
      <w:pPr>
        <w:pStyle w:val="Almindeligtekst"/>
      </w:pPr>
      <w:r w:rsidRPr="004E2203">
        <w:t>L = Længestlevende partner</w:t>
      </w:r>
    </w:p>
    <w:p w:rsidR="0086787A" w:rsidRPr="004E2203" w:rsidRDefault="0086787A" w:rsidP="0086787A">
      <w:pPr>
        <w:pStyle w:val="Almindeligtekst"/>
      </w:pPr>
      <w:r w:rsidRPr="004E2203">
        <w:t>D = Død</w:t>
      </w:r>
    </w:p>
    <w:p w:rsidR="0086787A" w:rsidRPr="004E2203" w:rsidRDefault="0086787A" w:rsidP="0086787A">
      <w:pPr>
        <w:pStyle w:val="Almindeligtekst"/>
      </w:pPr>
      <w:r w:rsidRPr="004E2203">
        <w:t>---------------</w:t>
      </w:r>
    </w:p>
    <w:p w:rsidR="0086787A" w:rsidRPr="004E2203" w:rsidRDefault="0086787A" w:rsidP="0086787A">
      <w:pPr>
        <w:pStyle w:val="Almindeligtekst"/>
      </w:pPr>
      <w:r w:rsidRPr="004E2203">
        <w:t>Hvis ægtefælle har et personnummer vil AEGTEPNR være udfyldt,og felterne</w:t>
      </w:r>
    </w:p>
    <w:p w:rsidR="0086787A" w:rsidRPr="004E2203" w:rsidRDefault="0086787A" w:rsidP="0086787A">
      <w:pPr>
        <w:pStyle w:val="Almindeligtekst"/>
      </w:pPr>
      <w:r w:rsidRPr="004E2203">
        <w:t>ægtefælle fødselsdato (AEGTEFOED_DT) og ægtefælle navn</w:t>
      </w:r>
    </w:p>
    <w:p w:rsidR="0086787A" w:rsidRPr="004E2203" w:rsidRDefault="0086787A" w:rsidP="0086787A">
      <w:pPr>
        <w:pStyle w:val="Almindeligtekst"/>
      </w:pPr>
      <w:r w:rsidRPr="004E2203">
        <w:t>(AEGTENVN) blankt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P12170-013                                      12.11.2008  12.11.2008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P12170-013                                      Aktuel separation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SEP_HENVIS-SEPARATION          A  12    14      Henvisning til evt. civilstand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4E2203">
        <w:t xml:space="preserve">                                                </w:t>
      </w:r>
      <w:r w:rsidRPr="0039771E">
        <w:rPr>
          <w:lang w:val="en-US"/>
        </w:rPr>
        <w:t>ÅÅÅÅMMDDTTMM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START_DT-SEPARATION            A  10    26      Separation startdato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 xml:space="preserve">                                                ÅÅÅÅ-MM-DD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START_DT_UMRK-SEPARATION       A   1    36      Separations startdato</w:t>
      </w:r>
    </w:p>
    <w:p w:rsidR="0086787A" w:rsidRPr="004E2203" w:rsidRDefault="0086787A" w:rsidP="0086787A">
      <w:pPr>
        <w:pStyle w:val="Almindeligtekst"/>
      </w:pPr>
      <w:r w:rsidRPr="0039771E">
        <w:rPr>
          <w:lang w:val="en-US"/>
        </w:rPr>
        <w:t xml:space="preserve">                                                </w:t>
      </w:r>
      <w:r w:rsidRPr="004E2203">
        <w:t>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36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P12170-014                                      12.11.2008  12.11.2008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P12170-014                                      Børn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PNRBARN                        A  10    14      Personnummer barn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23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P12170-015                                      12.11.2008  12.11.2008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P12170-015                                      Mor og far oplysninger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MOR_DT                         A  10    14      Mor dato ÅÅÅÅ-MM-DD</w:t>
      </w:r>
    </w:p>
    <w:p w:rsidR="0086787A" w:rsidRPr="004E2203" w:rsidRDefault="0086787A" w:rsidP="0086787A">
      <w:pPr>
        <w:pStyle w:val="Almindeligtekst"/>
      </w:pPr>
      <w:r w:rsidRPr="004E2203">
        <w:t>MOR_DT_UMRK                    A   1    24      Mor dato usikkerhedsmarkering</w:t>
      </w:r>
    </w:p>
    <w:p w:rsidR="0086787A" w:rsidRPr="004E2203" w:rsidRDefault="0086787A" w:rsidP="0086787A">
      <w:pPr>
        <w:pStyle w:val="Almindeligtekst"/>
      </w:pPr>
      <w:r w:rsidRPr="004E2203">
        <w:t>PNRMOR                         A  10    25      Mor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MOR_FOED_DT                    A  10    35      Mor fødselsdato ÅÅÅÅ-MM-DD</w:t>
      </w:r>
    </w:p>
    <w:p w:rsidR="0086787A" w:rsidRPr="004E2203" w:rsidRDefault="0086787A" w:rsidP="0086787A">
      <w:pPr>
        <w:pStyle w:val="Almindeligtekst"/>
      </w:pPr>
      <w:r w:rsidRPr="004E2203">
        <w:t>MOR_FOED_DT_UMRK               A   1    45      Mor fødselsdato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t>MORNVN                         A  34    46      Mor navn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MORNVN_MRK                     A   1    80      Mor navn markering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FAR_DT                         A  10    81      FAR DATO ÅÅÅÅ-MM-DD</w:t>
      </w:r>
    </w:p>
    <w:p w:rsidR="0086787A" w:rsidRPr="004E2203" w:rsidRDefault="0086787A" w:rsidP="0086787A">
      <w:pPr>
        <w:pStyle w:val="Almindeligtekst"/>
      </w:pPr>
      <w:r w:rsidRPr="004E2203">
        <w:t>FAR_DT_UMRK                    A   1    91      Far dato 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PNRFAR                         A  10    92      Far personnummer</w:t>
      </w:r>
    </w:p>
    <w:p w:rsidR="0086787A" w:rsidRPr="004E2203" w:rsidRDefault="0086787A" w:rsidP="0086787A">
      <w:pPr>
        <w:pStyle w:val="Almindeligtekst"/>
      </w:pPr>
      <w:r w:rsidRPr="004E2203">
        <w:t>FAR_FOED_DT                    A  10   102      FAR FØDSELSDATO ÅÅÅÅ-MM-DD</w:t>
      </w:r>
    </w:p>
    <w:p w:rsidR="0086787A" w:rsidRPr="004E2203" w:rsidRDefault="0086787A" w:rsidP="0086787A">
      <w:pPr>
        <w:pStyle w:val="Almindeligtekst"/>
      </w:pPr>
      <w:r w:rsidRPr="004E2203">
        <w:t>FAR_FOED_DT_UMRK               A   1   112      Far fødselsdato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FARNVN                         A  34   113      Far navn</w:t>
      </w:r>
    </w:p>
    <w:p w:rsidR="0086787A" w:rsidRPr="004E2203" w:rsidRDefault="0086787A" w:rsidP="0086787A">
      <w:pPr>
        <w:pStyle w:val="Almindeligtekst"/>
      </w:pPr>
      <w:r w:rsidRPr="004E2203">
        <w:t>FARNVN_MRK                     A   1   147      Far navn markering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147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Hvis mor har et personnummer er PNRMOR udfyldt, og felterne</w:t>
      </w:r>
    </w:p>
    <w:p w:rsidR="0086787A" w:rsidRPr="004E2203" w:rsidRDefault="0086787A" w:rsidP="0086787A">
      <w:pPr>
        <w:pStyle w:val="Almindeligtekst"/>
      </w:pPr>
      <w:r w:rsidRPr="004E2203">
        <w:t>Mor fødselsdato (MOR_FOED_DT) og mor navn (MORNVN) blankt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Hvis far har et personnummer er PNRFAR udfyldt, og felterne</w:t>
      </w:r>
    </w:p>
    <w:p w:rsidR="0086787A" w:rsidRPr="004E2203" w:rsidRDefault="0086787A" w:rsidP="0086787A">
      <w:pPr>
        <w:pStyle w:val="Almindeligtekst"/>
      </w:pPr>
      <w:r w:rsidRPr="004E2203">
        <w:t>Far fødselsdato (FAR_FOED_DT) og far navn (FARNVN) blankt</w:t>
      </w:r>
    </w:p>
    <w:p w:rsidR="0086787A" w:rsidRPr="004E2203" w:rsidRDefault="0086787A" w:rsidP="0086787A">
      <w:pPr>
        <w:pStyle w:val="Almindeligtekst"/>
      </w:pPr>
      <w:r w:rsidRPr="004E2203">
        <w:t>-------------------------------</w:t>
      </w:r>
    </w:p>
    <w:p w:rsidR="0086787A" w:rsidRPr="004E2203" w:rsidRDefault="0086787A" w:rsidP="0086787A">
      <w:pPr>
        <w:pStyle w:val="Almindeligtekst"/>
      </w:pPr>
      <w:r w:rsidRPr="004E2203">
        <w:t>MORNVN_MRK og FARNVN_MRK</w:t>
      </w:r>
    </w:p>
    <w:p w:rsidR="0086787A" w:rsidRPr="004E2203" w:rsidRDefault="0086787A" w:rsidP="0086787A">
      <w:pPr>
        <w:pStyle w:val="Almindeligtekst"/>
      </w:pPr>
      <w:r w:rsidRPr="004E2203">
        <w:t>+ = Navnet er forkortet</w:t>
      </w:r>
    </w:p>
    <w:p w:rsidR="0086787A" w:rsidRPr="004E2203" w:rsidRDefault="0086787A" w:rsidP="0086787A">
      <w:pPr>
        <w:pStyle w:val="Almindeligtekst"/>
      </w:pPr>
      <w:r w:rsidRPr="004E2203">
        <w:t>* = Navnet indeholder tegn der ikke kan indrapporteres til CPR</w:t>
      </w:r>
    </w:p>
    <w:p w:rsidR="0086787A" w:rsidRPr="004E2203" w:rsidRDefault="0086787A" w:rsidP="0086787A">
      <w:pPr>
        <w:pStyle w:val="Almindeligtekst"/>
      </w:pPr>
      <w:r w:rsidRPr="004E2203">
        <w:t>= = Navnet er utilstrækkeligt dokumenteret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P12170-016                                      12.11.2008  20.11.2008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P12170-016                                      Forældremyndighed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RELTYP-FORÆLDREMYN             N   4    14      0003 = mor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0004 = far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0005 = anden indehaver 1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0006 = anden indehaver 2</w:t>
      </w:r>
    </w:p>
    <w:p w:rsidR="0086787A" w:rsidRPr="004E2203" w:rsidRDefault="0086787A" w:rsidP="0086787A">
      <w:pPr>
        <w:pStyle w:val="Almindeligtekst"/>
      </w:pPr>
      <w:r w:rsidRPr="004E2203">
        <w:t>START_DT-FORÆLDREMYN           A  10    18      Forældremyndighed startdato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ÅÅÅÅ-MM-DD</w:t>
      </w:r>
    </w:p>
    <w:p w:rsidR="0086787A" w:rsidRPr="004E2203" w:rsidRDefault="0086787A" w:rsidP="0086787A">
      <w:pPr>
        <w:pStyle w:val="Almindeligtekst"/>
      </w:pPr>
      <w:r w:rsidRPr="004E2203">
        <w:t>START_DT_UMRK-FORÆLDREMYN      A   1    28      Forældremyndighed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SLET_DT-FORÆLDREMYN            A  10    29      Forældremyndighed sletdato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ÅÅÅÅ-MM-DD</w:t>
      </w:r>
    </w:p>
    <w:p w:rsidR="0086787A" w:rsidRPr="004E2203" w:rsidRDefault="0086787A" w:rsidP="0086787A">
      <w:pPr>
        <w:pStyle w:val="Almindeligtekst"/>
      </w:pPr>
      <w:r w:rsidRPr="004E2203">
        <w:t>RELPNR                         A  10    39      Relation personnummer</w:t>
      </w:r>
    </w:p>
    <w:p w:rsidR="0086787A" w:rsidRPr="004E2203" w:rsidRDefault="0086787A" w:rsidP="0086787A">
      <w:pPr>
        <w:pStyle w:val="Almindeligtekst"/>
      </w:pPr>
      <w:r w:rsidRPr="004E2203">
        <w:t>START_DT-RELPNR_PNR            A  10    49      Relation personnummer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startdato ÅÅÅÅ-MM-DD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58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Relation type - RELTYP-FORÆLDREMYN kan være:</w:t>
      </w:r>
    </w:p>
    <w:p w:rsidR="0086787A" w:rsidRPr="004E2203" w:rsidRDefault="0086787A" w:rsidP="0086787A">
      <w:pPr>
        <w:pStyle w:val="Almindeligtekst"/>
      </w:pPr>
      <w:r w:rsidRPr="004E2203">
        <w:t>0003 = Personnummer forældremyndighed mor</w:t>
      </w:r>
    </w:p>
    <w:p w:rsidR="0086787A" w:rsidRPr="004E2203" w:rsidRDefault="0086787A" w:rsidP="0086787A">
      <w:pPr>
        <w:pStyle w:val="Almindeligtekst"/>
      </w:pPr>
      <w:r w:rsidRPr="004E2203">
        <w:t>0004 = Personnummer forældremyndighed far</w:t>
      </w:r>
    </w:p>
    <w:p w:rsidR="0086787A" w:rsidRPr="004E2203" w:rsidRDefault="0086787A" w:rsidP="0086787A">
      <w:pPr>
        <w:pStyle w:val="Almindeligtekst"/>
      </w:pPr>
      <w:r w:rsidRPr="004E2203">
        <w:t>0005 = Anden indehaver 1</w:t>
      </w:r>
    </w:p>
    <w:p w:rsidR="0086787A" w:rsidRPr="004E2203" w:rsidRDefault="0086787A" w:rsidP="0086787A">
      <w:pPr>
        <w:pStyle w:val="Almindeligtekst"/>
      </w:pPr>
      <w:r w:rsidRPr="004E2203">
        <w:t>0006 = Anden indehaver 2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RELPNR og START_DT-RELPNR_PNR er kun udfyldt ved RELTYP 5 og 6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P12170-017                                      12.11.2008  20.11.2008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P12170-017                                      Umyndiggørelse + værge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START_DT-UMYNDIG               A  10    14      Umyndiggørelse startdato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ÅÅÅÅ-MM-DD</w:t>
      </w:r>
    </w:p>
    <w:p w:rsidR="0086787A" w:rsidRPr="004E2203" w:rsidRDefault="0086787A" w:rsidP="0086787A">
      <w:pPr>
        <w:pStyle w:val="Almindeligtekst"/>
      </w:pPr>
      <w:r w:rsidRPr="004E2203">
        <w:t>START_DT_UMRK-UMYNDIG          A   1    24      Startdato usikkerhedsmarkering</w:t>
      </w:r>
    </w:p>
    <w:p w:rsidR="0086787A" w:rsidRPr="004E2203" w:rsidRDefault="0086787A" w:rsidP="0086787A">
      <w:pPr>
        <w:pStyle w:val="Almindeligtekst"/>
      </w:pPr>
      <w:r w:rsidRPr="004E2203">
        <w:t>SLET_DT-UMYNDIG                A  10    25      Umyndiggørelse slettedato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ÅÅÅÅ-MM-DD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UMYN_RELTYP                    N   4    35      Værge relation type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 Værdisæt: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 0 = værge findes ikke i CPR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 1 = værge PNR findes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 2 = værge adressat findes</w:t>
      </w:r>
    </w:p>
    <w:p w:rsidR="0086787A" w:rsidRPr="004E2203" w:rsidRDefault="0086787A" w:rsidP="0086787A">
      <w:pPr>
        <w:pStyle w:val="Almindeligtekst"/>
      </w:pPr>
      <w:r w:rsidRPr="004E2203">
        <w:t>RELPNR                         A  10    39      Relation personnummer</w:t>
      </w:r>
    </w:p>
    <w:p w:rsidR="0086787A" w:rsidRPr="004E2203" w:rsidRDefault="0086787A" w:rsidP="0086787A">
      <w:pPr>
        <w:pStyle w:val="Almindeligtekst"/>
      </w:pPr>
      <w:r w:rsidRPr="004E2203">
        <w:t>START_DT-RELPNR_PNR            A  10    49      Relation personnummer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startdato ÅÅÅÅ-MM-DD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RELADRSAT_RELPNR_TXT           A  34    59      Værges navn</w:t>
      </w:r>
    </w:p>
    <w:p w:rsidR="0086787A" w:rsidRPr="004E2203" w:rsidRDefault="0086787A" w:rsidP="0086787A">
      <w:pPr>
        <w:pStyle w:val="Almindeligtekst"/>
      </w:pPr>
      <w:r w:rsidRPr="004E2203">
        <w:t>START_DT-RELPNR_TXT            A  10    93      Værges adresse startdato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ÅÅÅÅ-MM-DD</w:t>
      </w:r>
    </w:p>
    <w:p w:rsidR="0086787A" w:rsidRPr="004E2203" w:rsidRDefault="0086787A" w:rsidP="0086787A">
      <w:pPr>
        <w:pStyle w:val="Almindeligtekst"/>
      </w:pPr>
      <w:r w:rsidRPr="004E2203">
        <w:t>RELTXT1                        A  34   103      Relation tekst 1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RELTXT2                        A  34   137      Relation tekst 2</w:t>
      </w:r>
    </w:p>
    <w:p w:rsidR="0086787A" w:rsidRPr="004E2203" w:rsidRDefault="0086787A" w:rsidP="0086787A">
      <w:pPr>
        <w:pStyle w:val="Almindeligtekst"/>
      </w:pPr>
      <w:r w:rsidRPr="004E2203">
        <w:t>RELTXT3                        A  34   171      Relation tekst 3</w:t>
      </w:r>
    </w:p>
    <w:p w:rsidR="0086787A" w:rsidRPr="004E2203" w:rsidRDefault="0086787A" w:rsidP="0086787A">
      <w:pPr>
        <w:pStyle w:val="Almindeligtekst"/>
      </w:pPr>
      <w:r w:rsidRPr="004E2203">
        <w:t>RELTXT4                        A  34   205      Relation tekst 4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RELTXT5                        A  34   239      Relation tekst 5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272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Relation type - UMYN_RELTYP = 0000 - Værge findes ikke i CPR</w:t>
      </w:r>
    </w:p>
    <w:p w:rsidR="0086787A" w:rsidRPr="004E2203" w:rsidRDefault="0086787A" w:rsidP="0086787A">
      <w:pPr>
        <w:pStyle w:val="Almindeligtekst"/>
      </w:pPr>
      <w:r w:rsidRPr="004E2203">
        <w:t>Relation type - UMYN_RELTYP = 0001 - Værges Personnummer findes</w:t>
      </w:r>
    </w:p>
    <w:p w:rsidR="0086787A" w:rsidRPr="004E2203" w:rsidRDefault="0086787A" w:rsidP="0086787A">
      <w:pPr>
        <w:pStyle w:val="Almindeligtekst"/>
      </w:pPr>
      <w:r w:rsidRPr="004E2203">
        <w:t>Relation type - UMYN_RELTYP = 0002 - Værges adresse findes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Hvis værge har et personnummerer er RELPNR udfyldt,</w:t>
      </w:r>
    </w:p>
    <w:p w:rsidR="0086787A" w:rsidRPr="004E2203" w:rsidRDefault="0086787A" w:rsidP="0086787A">
      <w:pPr>
        <w:pStyle w:val="Almindeligtekst"/>
      </w:pPr>
      <w:r w:rsidRPr="004E2203">
        <w:t>og felterne</w:t>
      </w:r>
    </w:p>
    <w:p w:rsidR="0086787A" w:rsidRPr="004E2203" w:rsidRDefault="0086787A" w:rsidP="0086787A">
      <w:pPr>
        <w:pStyle w:val="Almindeligtekst"/>
      </w:pPr>
      <w:r w:rsidRPr="004E2203">
        <w:t>værges navn (RELADRSAT_RELPNR_TXT),</w:t>
      </w:r>
    </w:p>
    <w:p w:rsidR="0086787A" w:rsidRPr="004E2203" w:rsidRDefault="0086787A" w:rsidP="0086787A">
      <w:pPr>
        <w:pStyle w:val="Almindeligtekst"/>
      </w:pPr>
      <w:r w:rsidRPr="004E2203">
        <w:t>værges adresse startdato (START_DT-RELPNR_TXT)</w:t>
      </w:r>
    </w:p>
    <w:p w:rsidR="0086787A" w:rsidRPr="004E2203" w:rsidRDefault="0086787A" w:rsidP="0086787A">
      <w:pPr>
        <w:pStyle w:val="Almindeligtekst"/>
      </w:pPr>
      <w:r w:rsidRPr="004E2203">
        <w:t>RELTXT1 til RELTXT5 ikke udfyldt.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P12170-018                                      12.11.2008  12.11.2008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P12170-018                                      Kommunale forhold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KOMFORHTYP                     N   1    14      Kommunaleforhold type</w:t>
      </w:r>
    </w:p>
    <w:p w:rsidR="0086787A" w:rsidRPr="004E2203" w:rsidRDefault="0086787A" w:rsidP="0086787A">
      <w:pPr>
        <w:pStyle w:val="Almindeligtekst"/>
      </w:pPr>
      <w:r w:rsidRPr="004E2203">
        <w:t>KOMFORHKOD                     A   5    15      Kommunaleforhold kode</w:t>
      </w:r>
    </w:p>
    <w:p w:rsidR="0086787A" w:rsidRPr="004E2203" w:rsidRDefault="0086787A" w:rsidP="0086787A">
      <w:pPr>
        <w:pStyle w:val="Almindeligtekst"/>
      </w:pPr>
      <w:r w:rsidRPr="004E2203">
        <w:t>START_DT-KOMMUNALE-FORHOLD     A  10    20      Startdato kommunale forhold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ÅÅÅÅ-MM-DD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START_DT_UMRK-KOMMUNALE-FORHOL A   1    30      Startdato usikkerhedsmarkering</w:t>
      </w:r>
    </w:p>
    <w:p w:rsidR="0086787A" w:rsidRPr="004E2203" w:rsidRDefault="0086787A" w:rsidP="0086787A">
      <w:pPr>
        <w:pStyle w:val="Almindeligtekst"/>
      </w:pPr>
      <w:r w:rsidRPr="004E2203">
        <w:t>BEMAERK-KOMMUNALE-FORHOLD      A  30    31      Bemærkninger kommunale forhold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60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Der er følgende sammenhæng mellem KOMFORTYP og KOMFORHKOD: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KOMFORHTYP</w:t>
      </w:r>
    </w:p>
    <w:p w:rsidR="0086787A" w:rsidRPr="004E2203" w:rsidRDefault="0086787A" w:rsidP="0086787A">
      <w:pPr>
        <w:pStyle w:val="Almindeligtekst"/>
      </w:pPr>
      <w:r w:rsidRPr="004E2203">
        <w:t>Type 1 - adskilt              - kode = A</w:t>
      </w:r>
    </w:p>
    <w:p w:rsidR="0086787A" w:rsidRPr="004E2203" w:rsidRDefault="0086787A" w:rsidP="0086787A">
      <w:pPr>
        <w:pStyle w:val="Almindeligtekst"/>
      </w:pPr>
      <w:r w:rsidRPr="004E2203">
        <w:t>Type 2 - plejebarn            - kode = P</w:t>
      </w:r>
    </w:p>
    <w:p w:rsidR="0086787A" w:rsidRPr="004E2203" w:rsidRDefault="0086787A" w:rsidP="0086787A">
      <w:pPr>
        <w:pStyle w:val="Almindeligtekst"/>
      </w:pPr>
      <w:r w:rsidRPr="004E2203">
        <w:t>Type 3 - pensionsforhold      - kode = F - Folkepension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- kode = I - Førtidspension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- kode = N - Delpension</w:t>
      </w:r>
    </w:p>
    <w:p w:rsidR="0086787A" w:rsidRPr="004E2203" w:rsidRDefault="0086787A" w:rsidP="0086787A">
      <w:pPr>
        <w:pStyle w:val="Almindeligtekst"/>
      </w:pPr>
      <w:r w:rsidRPr="004E2203">
        <w:t>Type 4 - Betalingskommunekode - kode = Valid kommunekode</w:t>
      </w:r>
    </w:p>
    <w:p w:rsidR="0086787A" w:rsidRPr="004E2203" w:rsidRDefault="0086787A" w:rsidP="0086787A">
      <w:pPr>
        <w:pStyle w:val="Almindeligtekst"/>
      </w:pPr>
      <w:r w:rsidRPr="004E2203">
        <w:t>Type 5 - Fri værdimængde</w:t>
      </w:r>
    </w:p>
    <w:p w:rsidR="0086787A" w:rsidRPr="004E2203" w:rsidRDefault="0086787A" w:rsidP="0086787A">
      <w:pPr>
        <w:pStyle w:val="Almindeligtekst"/>
      </w:pPr>
      <w:r w:rsidRPr="004E2203">
        <w:t>Type 6 - Fri værdimængde</w:t>
      </w:r>
    </w:p>
    <w:p w:rsidR="0086787A" w:rsidRPr="004E2203" w:rsidRDefault="0086787A" w:rsidP="0086787A">
      <w:pPr>
        <w:pStyle w:val="Almindeligtekst"/>
      </w:pPr>
      <w:r w:rsidRPr="004E2203">
        <w:t>Type 7 - Fri værdimængde</w:t>
      </w:r>
    </w:p>
    <w:p w:rsidR="0086787A" w:rsidRPr="004E2203" w:rsidRDefault="0086787A" w:rsidP="0086787A">
      <w:pPr>
        <w:pStyle w:val="Almindeligtekst"/>
      </w:pPr>
      <w:r w:rsidRPr="004E2203">
        <w:t>Type 8 - Fri værdimængde</w:t>
      </w:r>
    </w:p>
    <w:p w:rsidR="0086787A" w:rsidRPr="004E2203" w:rsidRDefault="0086787A" w:rsidP="0086787A">
      <w:pPr>
        <w:pStyle w:val="Almindeligtekst"/>
      </w:pPr>
      <w:r w:rsidRPr="004E2203">
        <w:t>Type 9 - Fri værdimængde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P12170-019                                      12.11.2008  12.11.2008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P12170-019                                      Notater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NOTATNR                        N   2    14      Folkeregister notatnummer</w:t>
      </w:r>
    </w:p>
    <w:p w:rsidR="0086787A" w:rsidRPr="004E2203" w:rsidRDefault="0086787A" w:rsidP="0086787A">
      <w:pPr>
        <w:pStyle w:val="Almindeligtekst"/>
      </w:pPr>
      <w:r w:rsidRPr="004E2203">
        <w:t>NOTATLINIE                     A  40    16      Folkeregisternotat linie</w:t>
      </w:r>
    </w:p>
    <w:p w:rsidR="0086787A" w:rsidRPr="004E2203" w:rsidRDefault="0086787A" w:rsidP="0086787A">
      <w:pPr>
        <w:pStyle w:val="Almindeligtekst"/>
      </w:pPr>
      <w:r w:rsidRPr="004E2203">
        <w:t>START_DT-NOTAT                 A  10    56      Notat startdato ÅÅÅÅ-MM-DD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SLET_DT-NOTAT                  A  10    66      Slettedato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75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Folkeregister notatnummer - NOTATNR = 01 - 99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P12170-020                                      12.11.2008  12.11.2008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P12170-020                                      Valgoplysninger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VALGKODE                       N   4    14      Valgkode</w:t>
      </w:r>
    </w:p>
    <w:p w:rsidR="0086787A" w:rsidRPr="004E2203" w:rsidRDefault="0086787A" w:rsidP="0086787A">
      <w:pPr>
        <w:pStyle w:val="Almindeligtekst"/>
      </w:pPr>
      <w:r w:rsidRPr="004E2203">
        <w:t>VALGRET_DT                     A  10    18      Valgret dato ÅÅÅÅ-MM-DD</w:t>
      </w:r>
    </w:p>
    <w:p w:rsidR="0086787A" w:rsidRPr="004E2203" w:rsidRDefault="0086787A" w:rsidP="0086787A">
      <w:pPr>
        <w:pStyle w:val="Almindeligtekst"/>
      </w:pPr>
      <w:r w:rsidRPr="004E2203">
        <w:t>START_DT-VALGOPLYSNINGER       A  10    28      Startdato valgoplysninger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ÅÅÅÅ-MM-DD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SLET_DT-VALGOPLYSNINGER        A  10    38      Slettedato valgoplysninger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ÅÅÅÅ-MM-DD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47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VALGKODE</w:t>
      </w:r>
    </w:p>
    <w:p w:rsidR="0086787A" w:rsidRPr="004E2203" w:rsidRDefault="0086787A" w:rsidP="0086787A">
      <w:pPr>
        <w:pStyle w:val="Almindeligtekst"/>
      </w:pPr>
      <w:r w:rsidRPr="004E2203">
        <w:t>0001 = Almindelig valgret</w:t>
      </w:r>
    </w:p>
    <w:p w:rsidR="0086787A" w:rsidRPr="004E2203" w:rsidRDefault="0086787A" w:rsidP="0086787A">
      <w:pPr>
        <w:pStyle w:val="Almindeligtekst"/>
      </w:pPr>
      <w:r w:rsidRPr="004E2203">
        <w:t>0002 = Diplomater (gamle diplomater der alle stemmer i København)</w:t>
      </w:r>
    </w:p>
    <w:p w:rsidR="0086787A" w:rsidRPr="004E2203" w:rsidRDefault="0086787A" w:rsidP="0086787A">
      <w:pPr>
        <w:pStyle w:val="Almindeligtekst"/>
      </w:pPr>
      <w:r w:rsidRPr="004E2203">
        <w:t>0003 = Diplomater (optages på valgliste i tidligere bopælskommune)</w:t>
      </w:r>
    </w:p>
    <w:p w:rsidR="0086787A" w:rsidRPr="004E2203" w:rsidRDefault="0086787A" w:rsidP="0086787A">
      <w:pPr>
        <w:pStyle w:val="Almindeligtekst"/>
      </w:pPr>
      <w:r w:rsidRPr="004E2203">
        <w:t>0004 = EU-valg ja (udenlandske statsborgere, der har sagt ja til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at stemme i Danmark)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0005 = EU-valg nej (danske udrejste statsborgere, der har sagt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nej til at stemme i Danmark)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0006 = EU-valg København (danske udrejste statsborgere, der har sagt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ja til at stemme i Danmark - KBH)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P12170-021                                      12.11.2008  12.11.2008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P12170-021                                      Flyttepåbud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START_DT-FLYTTEPÅBUD           A  10    14      Startdato flyttepåbud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ÅÅÅÅ-MM-DD</w:t>
      </w:r>
    </w:p>
    <w:p w:rsidR="0086787A" w:rsidRPr="004E2203" w:rsidRDefault="0086787A" w:rsidP="0086787A">
      <w:pPr>
        <w:pStyle w:val="Almindeligtekst"/>
      </w:pPr>
      <w:r w:rsidRPr="004E2203">
        <w:t>BEMAERK-FLYTTEPÅBUD            A  40    24      Bemærkninger flyttepåbud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63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P12170-022                                      12.11.2008  25.11.2008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P12170-022                                      Historiske personnumrer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PNRGAELD                       A  10     4      Gældende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14      Personnummer</w:t>
      </w:r>
    </w:p>
    <w:p w:rsidR="0086787A" w:rsidRPr="004E2203" w:rsidRDefault="0086787A" w:rsidP="0086787A">
      <w:pPr>
        <w:pStyle w:val="Almindeligtekst"/>
      </w:pPr>
      <w:r w:rsidRPr="004E2203">
        <w:t>START_DT-PERSON                A  10    24      Person startdato ÅÅÅÅ-MM-DD</w:t>
      </w:r>
    </w:p>
    <w:p w:rsidR="0086787A" w:rsidRPr="004E2203" w:rsidRDefault="0086787A" w:rsidP="0086787A">
      <w:pPr>
        <w:pStyle w:val="Almindeligtekst"/>
      </w:pPr>
      <w:r w:rsidRPr="004E2203">
        <w:t>START_DT_UMRK-PERSON           A   1    34      Startdato 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SLUT_DT-PERSON                 A  10    35      Person slutdato ÅÅÅÅ-MM-DD</w:t>
      </w:r>
    </w:p>
    <w:p w:rsidR="0086787A" w:rsidRPr="004E2203" w:rsidRDefault="0086787A" w:rsidP="0086787A">
      <w:pPr>
        <w:pStyle w:val="Almindeligtekst"/>
      </w:pPr>
      <w:r w:rsidRPr="004E2203">
        <w:t>SLUT_DT_UMRK-PERSON            A   1    45      Slutdato usikkerhedsmarkering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45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P12170-023                                      12.11.2008  25.11.2008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P12170-023                                      Historiske adresser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ANNKOR                         A   1    14      Ret/fortryd markering</w:t>
      </w:r>
    </w:p>
    <w:p w:rsidR="0086787A" w:rsidRPr="004E2203" w:rsidRDefault="0086787A" w:rsidP="0086787A">
      <w:pPr>
        <w:pStyle w:val="Almindeligtekst"/>
      </w:pPr>
      <w:r w:rsidRPr="004E2203">
        <w:t>KOMKOD                         N   4    15      Kommunekode</w:t>
      </w:r>
    </w:p>
    <w:p w:rsidR="0086787A" w:rsidRPr="004E2203" w:rsidRDefault="0086787A" w:rsidP="0086787A">
      <w:pPr>
        <w:pStyle w:val="Almindeligtekst"/>
      </w:pPr>
      <w:r w:rsidRPr="004E2203">
        <w:t>VEJKOD                         N   4    19      Vejkode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HUSNR                          A   4    23      Husnummer</w:t>
      </w:r>
    </w:p>
    <w:p w:rsidR="0086787A" w:rsidRPr="004E2203" w:rsidRDefault="0086787A" w:rsidP="0086787A">
      <w:pPr>
        <w:pStyle w:val="Almindeligtekst"/>
      </w:pPr>
      <w:r w:rsidRPr="004E2203">
        <w:t>ETAGE                          A   2    27      Etage</w:t>
      </w:r>
    </w:p>
    <w:p w:rsidR="0086787A" w:rsidRPr="004E2203" w:rsidRDefault="0086787A" w:rsidP="0086787A">
      <w:pPr>
        <w:pStyle w:val="Almindeligtekst"/>
      </w:pPr>
      <w:r w:rsidRPr="004E2203">
        <w:t>SIDEDOER                       A   4    29      Sidedør 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BNR                            A   4    33      Bygningsnummer</w:t>
      </w:r>
    </w:p>
    <w:p w:rsidR="0086787A" w:rsidRPr="004E2203" w:rsidRDefault="0086787A" w:rsidP="0086787A">
      <w:pPr>
        <w:pStyle w:val="Almindeligtekst"/>
      </w:pPr>
      <w:r w:rsidRPr="004E2203">
        <w:t>CONVN                          A  34    37      C/O navn</w:t>
      </w:r>
    </w:p>
    <w:p w:rsidR="0086787A" w:rsidRPr="004E2203" w:rsidRDefault="0086787A" w:rsidP="0086787A">
      <w:pPr>
        <w:pStyle w:val="Almindeligtekst"/>
      </w:pPr>
      <w:r w:rsidRPr="004E2203">
        <w:t>TILFLYDTO                      N  12    71      Tilflytningsdato ÅÅÅÅMMDDTTMM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TILFLYDTO_UMRK                 A   1    83      Tilflytningsdato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t>FRAFLYDTO                      N  12    84      Fraflytningsdato ÅÅÅÅMMDDTTMM</w:t>
      </w:r>
    </w:p>
    <w:p w:rsidR="0086787A" w:rsidRPr="004E2203" w:rsidRDefault="0086787A" w:rsidP="0086787A">
      <w:pPr>
        <w:pStyle w:val="Almindeligtekst"/>
      </w:pPr>
      <w:r w:rsidRPr="004E2203">
        <w:t>FRAFLYDTO_UMRK                 A   1    96      Fraflytningsdato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96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Ret / fortryd markering (ANNKOR) kan være:</w:t>
      </w:r>
    </w:p>
    <w:p w:rsidR="0086787A" w:rsidRPr="004E2203" w:rsidRDefault="0086787A" w:rsidP="0086787A">
      <w:pPr>
        <w:pStyle w:val="Almindeligtekst"/>
      </w:pPr>
      <w:r w:rsidRPr="004E2203">
        <w:t>K = Ret</w:t>
      </w:r>
    </w:p>
    <w:p w:rsidR="0086787A" w:rsidRPr="004E2203" w:rsidRDefault="0086787A" w:rsidP="0086787A">
      <w:pPr>
        <w:pStyle w:val="Almindeligtekst"/>
      </w:pPr>
      <w:r w:rsidRPr="004E2203">
        <w:t>A = Fortryd</w:t>
      </w:r>
    </w:p>
    <w:p w:rsidR="0086787A" w:rsidRPr="004E2203" w:rsidRDefault="0086787A" w:rsidP="0086787A">
      <w:pPr>
        <w:pStyle w:val="Almindeligtekst"/>
      </w:pPr>
      <w:r w:rsidRPr="004E2203">
        <w:t>Æ = Teknisk ændring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P12170-024                                      12.11.2008  25.11.2008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P12170-024                                      Historiske udrejse-indrejse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oplysninger/udlandsadresser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ANNKOR                         A   1    14      Ret/fortryd markering</w:t>
      </w:r>
    </w:p>
    <w:p w:rsidR="0086787A" w:rsidRPr="004E2203" w:rsidRDefault="0086787A" w:rsidP="0086787A">
      <w:pPr>
        <w:pStyle w:val="Almindeligtekst"/>
      </w:pPr>
      <w:r w:rsidRPr="004E2203">
        <w:t>UDR_LANDEKOD                   N   4    15      Udrejse landekode</w:t>
      </w:r>
    </w:p>
    <w:p w:rsidR="0086787A" w:rsidRPr="004E2203" w:rsidRDefault="0086787A" w:rsidP="0086787A">
      <w:pPr>
        <w:pStyle w:val="Almindeligtekst"/>
      </w:pPr>
      <w:r w:rsidRPr="004E2203">
        <w:t>UDRDTO                         N  12    19      Udrejsedato ÅÅÅÅMMDDTTMM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UDRDTO_UMRK                    A   1    31      Udrejsedato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t>INDR_LANDEKOD                  N   4    32      Indrejse landekode</w:t>
      </w:r>
    </w:p>
    <w:p w:rsidR="0086787A" w:rsidRPr="004E2203" w:rsidRDefault="0086787A" w:rsidP="0086787A">
      <w:pPr>
        <w:pStyle w:val="Almindeligtekst"/>
      </w:pPr>
      <w:r w:rsidRPr="004E2203">
        <w:t>INDRDTO                        N  12    36      Indrejsedato ÅÅÅÅMMDDTTMM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INDRDTO_UMRK                   A   1    48      Indrejsedato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t>UDLANDADR1                     A  34    49      Udlandsadresse 1</w:t>
      </w:r>
    </w:p>
    <w:p w:rsidR="0086787A" w:rsidRPr="004E2203" w:rsidRDefault="0086787A" w:rsidP="0086787A">
      <w:pPr>
        <w:pStyle w:val="Almindeligtekst"/>
      </w:pPr>
      <w:r w:rsidRPr="004E2203">
        <w:t>UDLANDADR2                     A  34    83      Udlandsadresse 2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UDLANDADR3                     A  34   117      Udlandsadresse 3</w:t>
      </w:r>
    </w:p>
    <w:p w:rsidR="0086787A" w:rsidRPr="004E2203" w:rsidRDefault="0086787A" w:rsidP="0086787A">
      <w:pPr>
        <w:pStyle w:val="Almindeligtekst"/>
      </w:pPr>
      <w:r w:rsidRPr="004E2203">
        <w:t>UDLANDADR4                     A  34   151      Udlandsadresse 4</w:t>
      </w:r>
    </w:p>
    <w:p w:rsidR="0086787A" w:rsidRPr="004E2203" w:rsidRDefault="0086787A" w:rsidP="0086787A">
      <w:pPr>
        <w:pStyle w:val="Almindeligtekst"/>
      </w:pPr>
      <w:r w:rsidRPr="004E2203">
        <w:t>UDLANDADR5                     A  34   185      Udlandsadresse 5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218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Ret / fortryd markering (ANNKOR) kan være:</w:t>
      </w:r>
    </w:p>
    <w:p w:rsidR="0086787A" w:rsidRPr="004E2203" w:rsidRDefault="0086787A" w:rsidP="0086787A">
      <w:pPr>
        <w:pStyle w:val="Almindeligtekst"/>
      </w:pPr>
      <w:r w:rsidRPr="004E2203">
        <w:t>K = Ret</w:t>
      </w:r>
    </w:p>
    <w:p w:rsidR="0086787A" w:rsidRPr="004E2203" w:rsidRDefault="0086787A" w:rsidP="0086787A">
      <w:pPr>
        <w:pStyle w:val="Almindeligtekst"/>
      </w:pPr>
      <w:r w:rsidRPr="004E2203">
        <w:t>A = Fortryd</w:t>
      </w:r>
    </w:p>
    <w:p w:rsidR="0086787A" w:rsidRPr="004E2203" w:rsidRDefault="0086787A" w:rsidP="0086787A">
      <w:pPr>
        <w:pStyle w:val="Almindeligtekst"/>
      </w:pPr>
      <w:r w:rsidRPr="004E2203">
        <w:t>Æ = Teknisk ændring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P12170-025                                      12.11.2008  25.11.2008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P12170-025                                      Historiske forsvindings-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genfindingsoplysninger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ANNKOR                         A   1    14      Ret/fortryd markering</w:t>
      </w:r>
    </w:p>
    <w:p w:rsidR="0086787A" w:rsidRPr="004E2203" w:rsidRDefault="0086787A" w:rsidP="0086787A">
      <w:pPr>
        <w:pStyle w:val="Almindeligtekst"/>
      </w:pPr>
      <w:r w:rsidRPr="004E2203">
        <w:t>FORSVINDDTO                    N  12    15      Forsvindingsdato ÅÅÅÅMMDDTTMM</w:t>
      </w:r>
    </w:p>
    <w:p w:rsidR="0086787A" w:rsidRPr="004E2203" w:rsidRDefault="0086787A" w:rsidP="0086787A">
      <w:pPr>
        <w:pStyle w:val="Almindeligtekst"/>
      </w:pPr>
      <w:r w:rsidRPr="004E2203">
        <w:t>FORSVINDDTO_UMRK               A   1    27      Forsvindingsdato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GENFINDDTO                     N  12    28      Genfindingsdato ÅÅÅÅMMDDTTMM</w:t>
      </w:r>
    </w:p>
    <w:p w:rsidR="0086787A" w:rsidRPr="004E2203" w:rsidRDefault="0086787A" w:rsidP="0086787A">
      <w:pPr>
        <w:pStyle w:val="Almindeligtekst"/>
      </w:pPr>
      <w:r w:rsidRPr="004E2203">
        <w:t>GENFINDDTO_UMRK                A   1    40      Genfindingsdato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40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Ret / fortryd markering (ANNKOR) kan være:</w:t>
      </w:r>
    </w:p>
    <w:p w:rsidR="0086787A" w:rsidRPr="004E2203" w:rsidRDefault="0086787A" w:rsidP="0086787A">
      <w:pPr>
        <w:pStyle w:val="Almindeligtekst"/>
      </w:pPr>
      <w:r w:rsidRPr="004E2203">
        <w:t>K = Ret</w:t>
      </w:r>
    </w:p>
    <w:p w:rsidR="0086787A" w:rsidRPr="004E2203" w:rsidRDefault="0086787A" w:rsidP="0086787A">
      <w:pPr>
        <w:pStyle w:val="Almindeligtekst"/>
      </w:pPr>
      <w:r w:rsidRPr="004E2203">
        <w:t>A = Fortryd</w:t>
      </w:r>
    </w:p>
    <w:p w:rsidR="0086787A" w:rsidRPr="004E2203" w:rsidRDefault="0086787A" w:rsidP="0086787A">
      <w:pPr>
        <w:pStyle w:val="Almindeligtekst"/>
      </w:pPr>
      <w:r w:rsidRPr="004E2203">
        <w:t>Æ = Teknisk ændring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P12170-026                                      12.11.2008  12.11.2008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P12170-026                                      Historiske navneoplysninger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ANNKOR                         A   1    14      Ret/fortryd markering</w:t>
      </w:r>
    </w:p>
    <w:p w:rsidR="0086787A" w:rsidRPr="004E2203" w:rsidRDefault="0086787A" w:rsidP="0086787A">
      <w:pPr>
        <w:pStyle w:val="Almindeligtekst"/>
      </w:pPr>
      <w:r w:rsidRPr="004E2203">
        <w:t>FORNVN                         A  50    15      Fornavn(e)</w:t>
      </w:r>
    </w:p>
    <w:p w:rsidR="0086787A" w:rsidRPr="004E2203" w:rsidRDefault="0086787A" w:rsidP="0086787A">
      <w:pPr>
        <w:pStyle w:val="Almindeligtekst"/>
      </w:pPr>
      <w:r w:rsidRPr="004E2203">
        <w:t>FORNVN_MRK                     A   1    65      Fornavn 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MELNVN                         A  40    66      Mellemnavn</w:t>
      </w:r>
    </w:p>
    <w:p w:rsidR="0086787A" w:rsidRPr="004E2203" w:rsidRDefault="0086787A" w:rsidP="0086787A">
      <w:pPr>
        <w:pStyle w:val="Almindeligtekst"/>
      </w:pPr>
      <w:r w:rsidRPr="004E2203">
        <w:t>MELNVN_MRK                     A   1   106      Mellemnavn markering</w:t>
      </w:r>
    </w:p>
    <w:p w:rsidR="0086787A" w:rsidRPr="004E2203" w:rsidRDefault="0086787A" w:rsidP="0086787A">
      <w:pPr>
        <w:pStyle w:val="Almindeligtekst"/>
      </w:pPr>
      <w:r w:rsidRPr="004E2203">
        <w:t>EFTERNVN                       A  40   107      Efternavn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EFTERNVN_MRK                   A   1   147      Efternavn markering</w:t>
      </w:r>
    </w:p>
    <w:p w:rsidR="0086787A" w:rsidRPr="004E2203" w:rsidRDefault="0086787A" w:rsidP="0086787A">
      <w:pPr>
        <w:pStyle w:val="Almindeligtekst"/>
      </w:pPr>
      <w:r w:rsidRPr="004E2203">
        <w:t>NVNHAENSTART                   N  12   148      Navne startdato ÅÅÅÅMMDDTTMM</w:t>
      </w:r>
    </w:p>
    <w:p w:rsidR="0086787A" w:rsidRPr="004E2203" w:rsidRDefault="0086787A" w:rsidP="0086787A">
      <w:pPr>
        <w:pStyle w:val="Almindeligtekst"/>
      </w:pPr>
      <w:r w:rsidRPr="004E2203">
        <w:t>HAENSTART_UMRK-NAVNE           A   1   160      Navne startdato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NVNHAENSLUT                    N  12   161      Navne slutdato ÅÅÅÅMMDDTTMM</w:t>
      </w:r>
    </w:p>
    <w:p w:rsidR="0086787A" w:rsidRPr="004E2203" w:rsidRDefault="0086787A" w:rsidP="0086787A">
      <w:pPr>
        <w:pStyle w:val="Almindeligtekst"/>
      </w:pPr>
      <w:r w:rsidRPr="004E2203">
        <w:t>HAENSLUT_UMRK-NAVNE            A   1   173      Slutdato usikkerhedsmarkering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173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Ret / fortryd markering (ANNKOR) kan være:</w:t>
      </w:r>
    </w:p>
    <w:p w:rsidR="0086787A" w:rsidRPr="004E2203" w:rsidRDefault="0086787A" w:rsidP="0086787A">
      <w:pPr>
        <w:pStyle w:val="Almindeligtekst"/>
      </w:pPr>
      <w:r w:rsidRPr="004E2203">
        <w:t>K = Ret</w:t>
      </w:r>
    </w:p>
    <w:p w:rsidR="0086787A" w:rsidRPr="004E2203" w:rsidRDefault="0086787A" w:rsidP="0086787A">
      <w:pPr>
        <w:pStyle w:val="Almindeligtekst"/>
      </w:pPr>
      <w:r w:rsidRPr="004E2203">
        <w:t>A = Fortryd</w:t>
      </w:r>
    </w:p>
    <w:p w:rsidR="0086787A" w:rsidRPr="004E2203" w:rsidRDefault="0086787A" w:rsidP="0086787A">
      <w:pPr>
        <w:pStyle w:val="Almindeligtekst"/>
      </w:pPr>
      <w:r w:rsidRPr="004E2203">
        <w:t>Æ = Teknisk ændring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FORNVN_MRK, MELNVN_MRK og EFTERNVN_MRK</w:t>
      </w:r>
    </w:p>
    <w:p w:rsidR="0086787A" w:rsidRPr="004E2203" w:rsidRDefault="0086787A" w:rsidP="0086787A">
      <w:pPr>
        <w:pStyle w:val="Almindeligtekst"/>
      </w:pPr>
      <w:r w:rsidRPr="004E2203">
        <w:t>+ = Navnet er forkortet</w:t>
      </w:r>
    </w:p>
    <w:p w:rsidR="0086787A" w:rsidRPr="004E2203" w:rsidRDefault="0086787A" w:rsidP="0086787A">
      <w:pPr>
        <w:pStyle w:val="Almindeligtekst"/>
      </w:pPr>
      <w:r w:rsidRPr="004E2203">
        <w:t>* = Navnet indeholder tegn der ikke kan indrapporteres til CPR</w:t>
      </w:r>
    </w:p>
    <w:p w:rsidR="0086787A" w:rsidRPr="004E2203" w:rsidRDefault="0086787A" w:rsidP="0086787A">
      <w:pPr>
        <w:pStyle w:val="Almindeligtekst"/>
      </w:pPr>
      <w:r w:rsidRPr="004E2203">
        <w:t>= = Navnet er utilstrækkeligt dokumenteret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P12170-027                                      12.11.2008  25.11.2008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P12170-027                                      Historiske statsborgerskaber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ANNKOR                         A   1    14      Ret/fortryd markering</w:t>
      </w:r>
    </w:p>
    <w:p w:rsidR="0086787A" w:rsidRPr="004E2203" w:rsidRDefault="0086787A" w:rsidP="0086787A">
      <w:pPr>
        <w:pStyle w:val="Almindeligtekst"/>
      </w:pPr>
      <w:r w:rsidRPr="004E2203">
        <w:t>LANDEKOD                       N   4    15      Landekode</w:t>
      </w:r>
    </w:p>
    <w:p w:rsidR="0086787A" w:rsidRPr="004E2203" w:rsidRDefault="0086787A" w:rsidP="0086787A">
      <w:pPr>
        <w:pStyle w:val="Almindeligtekst"/>
      </w:pPr>
      <w:r w:rsidRPr="004E2203">
        <w:t>HAENSTART-STATSBORGERSKAB      N  12    19      Statsborgerskab startdato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ÅÅÅÅMMDDTTMM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HAENSTART_UMRK-STATSBORGERSKAB A   1    31      Statsborgerskab startdato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t>HAENSLUT-STATSBORGERSKAB       N  12    32      Statsborskab slutdato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ÅÅÅÅMMDDTTMM</w:t>
      </w:r>
    </w:p>
    <w:p w:rsidR="0086787A" w:rsidRPr="004E2203" w:rsidRDefault="0086787A" w:rsidP="0086787A">
      <w:pPr>
        <w:pStyle w:val="Almindeligtekst"/>
      </w:pPr>
      <w:r w:rsidRPr="004E2203">
        <w:t>HAENSLUT_UMRK-STATSBORGERSKAB  A   1    44      Statsborgerskab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slutdato 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44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Ret / fortryd markering (ANNKOR) kan være:</w:t>
      </w:r>
    </w:p>
    <w:p w:rsidR="0086787A" w:rsidRPr="004E2203" w:rsidRDefault="0086787A" w:rsidP="0086787A">
      <w:pPr>
        <w:pStyle w:val="Almindeligtekst"/>
      </w:pPr>
      <w:r w:rsidRPr="004E2203">
        <w:t>K = Ret</w:t>
      </w:r>
    </w:p>
    <w:p w:rsidR="0086787A" w:rsidRPr="004E2203" w:rsidRDefault="0086787A" w:rsidP="0086787A">
      <w:pPr>
        <w:pStyle w:val="Almindeligtekst"/>
      </w:pPr>
      <w:r w:rsidRPr="004E2203">
        <w:t>A = Fortryd</w:t>
      </w:r>
    </w:p>
    <w:p w:rsidR="0086787A" w:rsidRPr="004E2203" w:rsidRDefault="0086787A" w:rsidP="0086787A">
      <w:pPr>
        <w:pStyle w:val="Almindeligtekst"/>
      </w:pPr>
      <w:r w:rsidRPr="004E2203">
        <w:t>Æ = Teknisk ændring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P12170-028                                      12.11.2008  25.11.2008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P12170-028                                      Historiske Folkekirkeopl.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FKIRK                          A   1    14      Folkekirkeforhold</w:t>
      </w:r>
    </w:p>
    <w:p w:rsidR="0086787A" w:rsidRPr="004E2203" w:rsidRDefault="0086787A" w:rsidP="0086787A">
      <w:pPr>
        <w:pStyle w:val="Almindeligtekst"/>
      </w:pPr>
      <w:r w:rsidRPr="004E2203">
        <w:t>START_DT-FOLKEKIRKE            A  10    15      Startdato ÅÅÅÅ-MM-DD</w:t>
      </w:r>
    </w:p>
    <w:p w:rsidR="0086787A" w:rsidRPr="004E2203" w:rsidRDefault="0086787A" w:rsidP="0086787A">
      <w:pPr>
        <w:pStyle w:val="Almindeligtekst"/>
      </w:pPr>
      <w:r w:rsidRPr="004E2203">
        <w:t>START_DT_UMRK-FOLKEKIRKE       A   1    25      Startdato 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SLUT_DT-FOLKEKIRKE             A  10    26      Folkekirkeforhold slutdato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ÅÅÅÅ-MM-DD</w:t>
      </w:r>
    </w:p>
    <w:p w:rsidR="0086787A" w:rsidRPr="004E2203" w:rsidRDefault="0086787A" w:rsidP="0086787A">
      <w:pPr>
        <w:pStyle w:val="Almindeligtekst"/>
      </w:pPr>
      <w:r w:rsidRPr="004E2203">
        <w:t>SLUT_DT_UMRK-FOLKEKIRKE        A   1    36      Slutdato usikkerhedsmarkering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36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Folkekirkeforhold - FKIRK</w:t>
      </w:r>
    </w:p>
    <w:p w:rsidR="0086787A" w:rsidRPr="004E2203" w:rsidRDefault="0086787A" w:rsidP="0086787A">
      <w:pPr>
        <w:pStyle w:val="Almindeligtekst"/>
      </w:pPr>
      <w:r w:rsidRPr="004E2203">
        <w:t>A = Afventer</w:t>
      </w:r>
    </w:p>
    <w:p w:rsidR="0086787A" w:rsidRPr="004E2203" w:rsidRDefault="0086787A" w:rsidP="0086787A">
      <w:pPr>
        <w:pStyle w:val="Almindeligtekst"/>
      </w:pPr>
      <w:r w:rsidRPr="004E2203">
        <w:t>F = Medlem af folkekirken</w:t>
      </w:r>
    </w:p>
    <w:p w:rsidR="0086787A" w:rsidRPr="004E2203" w:rsidRDefault="0086787A" w:rsidP="0086787A">
      <w:pPr>
        <w:pStyle w:val="Almindeligtekst"/>
      </w:pPr>
      <w:r w:rsidRPr="004E2203">
        <w:t>M = Medlem af valgmenighed, til lige medlem af folkekirken</w:t>
      </w:r>
    </w:p>
    <w:p w:rsidR="0086787A" w:rsidRPr="004E2203" w:rsidRDefault="0086787A" w:rsidP="0086787A">
      <w:pPr>
        <w:pStyle w:val="Almindeligtekst"/>
      </w:pPr>
      <w:r w:rsidRPr="004E2203">
        <w:t>S = Medlem af folkekirken, men fritaget for kirkeskat</w:t>
      </w:r>
    </w:p>
    <w:p w:rsidR="0086787A" w:rsidRPr="004E2203" w:rsidRDefault="0086787A" w:rsidP="0086787A">
      <w:pPr>
        <w:pStyle w:val="Almindeligtekst"/>
      </w:pPr>
      <w:r w:rsidRPr="004E2203">
        <w:t>U = Udenfor folkekirken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P12170-029                                      12.11.2008  25.11.2008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P12170-029                                      Historiske civilstande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ANNKOR                         A   1    14      Ret/fortryd markering</w:t>
      </w:r>
    </w:p>
    <w:p w:rsidR="0086787A" w:rsidRPr="004E2203" w:rsidRDefault="0086787A" w:rsidP="0086787A">
      <w:pPr>
        <w:pStyle w:val="Almindeligtekst"/>
      </w:pPr>
      <w:r w:rsidRPr="004E2203">
        <w:t>CIVST                          A   1    15      Civilstand</w:t>
      </w:r>
    </w:p>
    <w:p w:rsidR="0086787A" w:rsidRPr="004E2203" w:rsidRDefault="0086787A" w:rsidP="0086787A">
      <w:pPr>
        <w:pStyle w:val="Almindeligtekst"/>
      </w:pPr>
      <w:r w:rsidRPr="004E2203">
        <w:t>AEGTEPNR                       A  10    16      Ægtefælle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AEGTEFOED_DT                   A  10    26      Ægtefælle fødselsdato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ÅÅÅÅ-MM-DD</w:t>
      </w:r>
    </w:p>
    <w:p w:rsidR="0086787A" w:rsidRPr="004E2203" w:rsidRDefault="0086787A" w:rsidP="0086787A">
      <w:pPr>
        <w:pStyle w:val="Almindeligtekst"/>
      </w:pPr>
      <w:r w:rsidRPr="004E2203">
        <w:t>AEGTEFOEDDT_UMRK               A   1    36      Ægtefælle fødselsdato usikker</w:t>
      </w:r>
    </w:p>
    <w:p w:rsidR="0086787A" w:rsidRPr="004E2203" w:rsidRDefault="0086787A" w:rsidP="0086787A">
      <w:pPr>
        <w:pStyle w:val="Almindeligtekst"/>
      </w:pPr>
      <w:r w:rsidRPr="004E2203">
        <w:t>AEGTENVN                       A  34    37      Ægtefælle navn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AEGTENVN_MRK                   A   1    71      Ægtefælle navn markering</w:t>
      </w:r>
    </w:p>
    <w:p w:rsidR="0086787A" w:rsidRPr="004E2203" w:rsidRDefault="0086787A" w:rsidP="0086787A">
      <w:pPr>
        <w:pStyle w:val="Almindeligtekst"/>
      </w:pPr>
      <w:r w:rsidRPr="004E2203">
        <w:t>HAENSTART-CIVILSTAND           N  12    72      Civilstand startdato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ÅÅÅÅMMDDTTMM</w:t>
      </w:r>
    </w:p>
    <w:p w:rsidR="0086787A" w:rsidRPr="004E2203" w:rsidRDefault="0086787A" w:rsidP="0086787A">
      <w:pPr>
        <w:pStyle w:val="Almindeligtekst"/>
      </w:pPr>
      <w:r w:rsidRPr="004E2203">
        <w:t>HAENSTART_UMRK-CIVILSTAND      A   1    84      Civilstand startdato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HAENSLUT-CIVILSTAND            N  12    85      Civilstand slutdato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ÅÅÅÅMMDDTTMM</w:t>
      </w:r>
    </w:p>
    <w:p w:rsidR="0086787A" w:rsidRPr="004E2203" w:rsidRDefault="0086787A" w:rsidP="0086787A">
      <w:pPr>
        <w:pStyle w:val="Almindeligtekst"/>
      </w:pPr>
      <w:r w:rsidRPr="004E2203">
        <w:t>HAENSLUT_UMRK-CIVILSTAND       A   1    97      civilstand slutdato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usikkerhedsmarkering</w:t>
      </w:r>
    </w:p>
    <w:p w:rsidR="0086787A" w:rsidRPr="004E2203" w:rsidRDefault="0086787A" w:rsidP="0086787A">
      <w:pPr>
        <w:pStyle w:val="Almindeligtekst"/>
      </w:pPr>
      <w:r w:rsidRPr="004E2203">
        <w:t>SEP_HENVIS-CIVILSTAND          A  12    98      Henvisning til evt. separation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ÅÅÅÅMMDDTTMM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109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Ret / fortryd markering (ANNKOR) kan være:</w:t>
      </w:r>
    </w:p>
    <w:p w:rsidR="0086787A" w:rsidRPr="004E2203" w:rsidRDefault="0086787A" w:rsidP="0086787A">
      <w:pPr>
        <w:pStyle w:val="Almindeligtekst"/>
      </w:pPr>
      <w:r w:rsidRPr="004E2203">
        <w:t>K = Ret</w:t>
      </w:r>
    </w:p>
    <w:p w:rsidR="0086787A" w:rsidRPr="004E2203" w:rsidRDefault="0086787A" w:rsidP="0086787A">
      <w:pPr>
        <w:pStyle w:val="Almindeligtekst"/>
      </w:pPr>
      <w:r w:rsidRPr="004E2203">
        <w:t>A = Fortryd</w:t>
      </w:r>
    </w:p>
    <w:p w:rsidR="0086787A" w:rsidRPr="004E2203" w:rsidRDefault="0086787A" w:rsidP="0086787A">
      <w:pPr>
        <w:pStyle w:val="Almindeligtekst"/>
      </w:pPr>
      <w:r w:rsidRPr="004E2203">
        <w:t>Æ = Teknisk ændring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Civilstand - CIVST</w:t>
      </w:r>
    </w:p>
    <w:p w:rsidR="0086787A" w:rsidRPr="004E2203" w:rsidRDefault="0086787A" w:rsidP="0086787A">
      <w:pPr>
        <w:pStyle w:val="Almindeligtekst"/>
      </w:pPr>
      <w:r w:rsidRPr="004E2203">
        <w:t>U = Ugift</w:t>
      </w:r>
    </w:p>
    <w:p w:rsidR="0086787A" w:rsidRPr="004E2203" w:rsidRDefault="0086787A" w:rsidP="0086787A">
      <w:pPr>
        <w:pStyle w:val="Almindeligtekst"/>
      </w:pPr>
      <w:r w:rsidRPr="004E2203">
        <w:t>G = Gift</w:t>
      </w:r>
    </w:p>
    <w:p w:rsidR="0086787A" w:rsidRPr="004E2203" w:rsidRDefault="0086787A" w:rsidP="0086787A">
      <w:pPr>
        <w:pStyle w:val="Almindeligtekst"/>
      </w:pPr>
      <w:r w:rsidRPr="004E2203">
        <w:t>F = Fraskilt</w:t>
      </w:r>
    </w:p>
    <w:p w:rsidR="0086787A" w:rsidRPr="004E2203" w:rsidRDefault="0086787A" w:rsidP="0086787A">
      <w:pPr>
        <w:pStyle w:val="Almindeligtekst"/>
      </w:pPr>
      <w:r w:rsidRPr="004E2203">
        <w:t>E = Enke/enkemand</w:t>
      </w:r>
    </w:p>
    <w:p w:rsidR="0086787A" w:rsidRPr="004E2203" w:rsidRDefault="0086787A" w:rsidP="0086787A">
      <w:pPr>
        <w:pStyle w:val="Almindeligtekst"/>
      </w:pPr>
      <w:r w:rsidRPr="004E2203">
        <w:t>P = Registreret partnerskab</w:t>
      </w:r>
    </w:p>
    <w:p w:rsidR="0086787A" w:rsidRPr="004E2203" w:rsidRDefault="0086787A" w:rsidP="0086787A">
      <w:pPr>
        <w:pStyle w:val="Almindeligtekst"/>
      </w:pPr>
      <w:r w:rsidRPr="004E2203">
        <w:lastRenderedPageBreak/>
        <w:t>O = Ophævet partnerskab</w:t>
      </w:r>
    </w:p>
    <w:p w:rsidR="0086787A" w:rsidRPr="004E2203" w:rsidRDefault="0086787A" w:rsidP="0086787A">
      <w:pPr>
        <w:pStyle w:val="Almindeligtekst"/>
      </w:pPr>
      <w:r w:rsidRPr="004E2203">
        <w:t>L = Længestlevende partner</w:t>
      </w:r>
    </w:p>
    <w:p w:rsidR="0086787A" w:rsidRPr="004E2203" w:rsidRDefault="0086787A" w:rsidP="0086787A">
      <w:pPr>
        <w:pStyle w:val="Almindeligtekst"/>
      </w:pPr>
      <w:r w:rsidRPr="004E2203">
        <w:t>D = Død</w:t>
      </w:r>
    </w:p>
    <w:p w:rsidR="0086787A" w:rsidRPr="004E2203" w:rsidRDefault="0086787A" w:rsidP="0086787A">
      <w:pPr>
        <w:pStyle w:val="Almindeligtekst"/>
      </w:pPr>
      <w:r w:rsidRPr="004E2203">
        <w:t>---------------</w:t>
      </w:r>
    </w:p>
    <w:p w:rsidR="0086787A" w:rsidRPr="004E2203" w:rsidRDefault="0086787A" w:rsidP="0086787A">
      <w:pPr>
        <w:pStyle w:val="Almindeligtekst"/>
      </w:pPr>
      <w:r w:rsidRPr="004E2203">
        <w:t>Hvis ægtefælle har et personnummer er AEGTEPNR udfyldt, og felterne</w:t>
      </w:r>
    </w:p>
    <w:p w:rsidR="0086787A" w:rsidRPr="004E2203" w:rsidRDefault="0086787A" w:rsidP="0086787A">
      <w:pPr>
        <w:pStyle w:val="Almindeligtekst"/>
      </w:pPr>
      <w:r w:rsidRPr="004E2203">
        <w:t>ægtefælle fødselsdato (AEGTEFOED_DT) og ægtefælle navn (AEGTENVN) blankt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P12170-030                                      12.11.2008  25.11.2008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P12170-030                                      Historiske separationer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ANNKOR                         A   1    14      Ret/fortryd markering</w:t>
      </w:r>
    </w:p>
    <w:p w:rsidR="0086787A" w:rsidRPr="004E2203" w:rsidRDefault="0086787A" w:rsidP="0086787A">
      <w:pPr>
        <w:pStyle w:val="Almindeligtekst"/>
      </w:pPr>
      <w:r w:rsidRPr="004E2203">
        <w:t>SEP_HENVIS-SEPARATION          A  12    15      Henvisning til evt. civilstand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4E2203">
        <w:t xml:space="preserve">                                                </w:t>
      </w:r>
      <w:r w:rsidRPr="0039771E">
        <w:rPr>
          <w:lang w:val="en-US"/>
        </w:rPr>
        <w:t>ÅÅÅÅMMDDTTMM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START_DT-SEPARATION            A  10    27      Separation startdato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 xml:space="preserve">                                                ÅÅÅÅ-MM-DD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cr/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START_DT_UMRK-SEPARATION       A   1    37      Separations startdato</w:t>
      </w:r>
    </w:p>
    <w:p w:rsidR="0086787A" w:rsidRPr="004E2203" w:rsidRDefault="0086787A" w:rsidP="0086787A">
      <w:pPr>
        <w:pStyle w:val="Almindeligtekst"/>
      </w:pPr>
      <w:r w:rsidRPr="0039771E">
        <w:rPr>
          <w:lang w:val="en-US"/>
        </w:rPr>
        <w:t xml:space="preserve">                                                </w:t>
      </w:r>
      <w:r w:rsidRPr="004E2203">
        <w:t>usikkerhedsmarkering</w:t>
      </w:r>
    </w:p>
    <w:p w:rsidR="0086787A" w:rsidRPr="004E2203" w:rsidRDefault="0086787A" w:rsidP="0086787A">
      <w:pPr>
        <w:pStyle w:val="Almindeligtekst"/>
      </w:pPr>
      <w:r w:rsidRPr="004E2203">
        <w:t>SLUT_DT-SEPARATION             A  10    38      formattet = AAAA-MM-DD</w:t>
      </w:r>
    </w:p>
    <w:p w:rsidR="0086787A" w:rsidRPr="004E2203" w:rsidRDefault="0086787A" w:rsidP="0086787A">
      <w:pPr>
        <w:pStyle w:val="Almindeligtekst"/>
      </w:pPr>
      <w:r w:rsidRPr="004E2203">
        <w:t>SLUT_DT_UMRK-SEPARATION        A   1    48      Slutdato usikkerhedsmarkering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48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Ret / fortryd markering (ANNKOR) kan være:</w:t>
      </w:r>
    </w:p>
    <w:p w:rsidR="0086787A" w:rsidRPr="004E2203" w:rsidRDefault="0086787A" w:rsidP="0086787A">
      <w:pPr>
        <w:pStyle w:val="Almindeligtekst"/>
      </w:pPr>
      <w:r w:rsidRPr="004E2203">
        <w:t>K = Ret</w:t>
      </w:r>
    </w:p>
    <w:p w:rsidR="0086787A" w:rsidRPr="004E2203" w:rsidRDefault="0086787A" w:rsidP="0086787A">
      <w:pPr>
        <w:pStyle w:val="Almindeligtekst"/>
      </w:pPr>
      <w:r w:rsidRPr="004E2203">
        <w:t>A = Fortryd</w:t>
      </w:r>
    </w:p>
    <w:p w:rsidR="0086787A" w:rsidRPr="004E2203" w:rsidRDefault="0086787A" w:rsidP="0086787A">
      <w:pPr>
        <w:pStyle w:val="Almindeligtekst"/>
      </w:pPr>
      <w:r w:rsidRPr="004E2203">
        <w:t>Æ = Teknisk ændring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P12170-099                                      12.11.2008  08.12.2008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P12170-099                                      Hændelser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TIMESTAMPU                     A  12    14      ajourføringsdato+tid</w:t>
      </w:r>
    </w:p>
    <w:p w:rsidR="0086787A" w:rsidRPr="004E2203" w:rsidRDefault="0086787A" w:rsidP="0086787A">
      <w:pPr>
        <w:pStyle w:val="Almindeligtekst"/>
      </w:pPr>
      <w:r w:rsidRPr="004E2203">
        <w:t>HAENDELSE                      A   3    26      Hændelse</w:t>
      </w:r>
    </w:p>
    <w:p w:rsidR="0086787A" w:rsidRPr="004E2203" w:rsidRDefault="0086787A" w:rsidP="0086787A">
      <w:pPr>
        <w:pStyle w:val="Almindeligtekst"/>
      </w:pPr>
      <w:r w:rsidRPr="004E2203">
        <w:t>AFLEDTMRK                      A   2    29      Afledtmarkering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NGLKONST                       A  15    31      Nøglekonstant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blanke på uddata hvis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feltet ikke er udfyldt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på inddata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45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NGLKONST kan kun være udfyldt ved:</w:t>
      </w:r>
    </w:p>
    <w:p w:rsidR="0086787A" w:rsidRPr="004E2203" w:rsidRDefault="0086787A" w:rsidP="0086787A">
      <w:pPr>
        <w:pStyle w:val="Almindeligtekst"/>
      </w:pPr>
      <w:r w:rsidRPr="004E2203">
        <w:t>Hændelse A45 - sætning af personnummer-abonnement.</w:t>
      </w:r>
    </w:p>
    <w:p w:rsidR="0086787A" w:rsidRPr="004E2203" w:rsidRDefault="0086787A" w:rsidP="0086787A">
      <w:pPr>
        <w:pStyle w:val="Almindeligtekst"/>
      </w:pPr>
      <w:r w:rsidRPr="004E2203">
        <w:t>Hændelse A74 - personnummer-rekvisition.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P12170-997                                      12.11.2008  03.02.2009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P12170-997                                      Sletning af abonnement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PNR                            A  10     4      Personnummer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TIMESTAMPU                     A  12    14      ajourføringsdato+tid</w:t>
      </w:r>
    </w:p>
    <w:p w:rsidR="0086787A" w:rsidRPr="004E2203" w:rsidRDefault="0086787A" w:rsidP="0086787A">
      <w:pPr>
        <w:pStyle w:val="Almindeligtekst"/>
      </w:pPr>
      <w:r w:rsidRPr="004E2203">
        <w:t>HAENDELSE                      A   3    26      Hændelse</w:t>
      </w:r>
    </w:p>
    <w:p w:rsidR="0086787A" w:rsidRPr="004E2203" w:rsidRDefault="0086787A" w:rsidP="0086787A">
      <w:pPr>
        <w:pStyle w:val="Almindeligtekst"/>
      </w:pPr>
      <w:r w:rsidRPr="004E2203">
        <w:t>NGLKONST                       A  15    29      Nøglekonstant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blanke på uddata hvis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feltet ikke er udfyldt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på inddata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43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NGLKONST kan kun være udfyldt ved:</w:t>
      </w:r>
    </w:p>
    <w:p w:rsidR="0086787A" w:rsidRPr="004E2203" w:rsidRDefault="0086787A" w:rsidP="0086787A">
      <w:pPr>
        <w:pStyle w:val="Almindeligtekst"/>
      </w:pPr>
      <w:r w:rsidRPr="004E2203">
        <w:t>Hændelse A45 - sletning af personnummer-abonnement.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P12170-999                                      12.11.2008  12.11.2008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P12170-999                                      Slutrecord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SORTFELT-10                    A  10     4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TAELLER                        N   8    14      Tæller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 21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POSTOPBYGNING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-------------</w:t>
      </w:r>
    </w:p>
    <w:p w:rsidR="0086787A" w:rsidRPr="004E2203" w:rsidRDefault="0086787A" w:rsidP="0086787A">
      <w:pPr>
        <w:pStyle w:val="Almindeligtekst"/>
      </w:pPr>
      <w:r w:rsidRPr="004E2203">
        <w:t>Record-navn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P-FEJL-910                                      15.10.1996  09.07.2001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Feltnavn                     For Lgd   Rec      Bemærkninger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mat       pos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P-FEJL-910                                      Fejl</w:t>
      </w:r>
    </w:p>
    <w:p w:rsidR="0086787A" w:rsidRPr="004E2203" w:rsidRDefault="0086787A" w:rsidP="0086787A">
      <w:pPr>
        <w:pStyle w:val="Almindeligtekst"/>
      </w:pPr>
      <w:r w:rsidRPr="004E2203">
        <w:t>RECORDTYPE                     N   3     1      Lig tre sidste cifre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af record-navn</w:t>
      </w:r>
    </w:p>
    <w:p w:rsidR="0086787A" w:rsidRPr="004E2203" w:rsidRDefault="0086787A" w:rsidP="0086787A">
      <w:pPr>
        <w:pStyle w:val="Almindeligtekst"/>
      </w:pPr>
      <w:r w:rsidRPr="004E2203">
        <w:t>SORTFELT-10                    A  10     4      Kan f.eks. være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PNR, FOEDDTO, KOEN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     KOMKOD, VEJKOD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INDDATA                        A  75    14      Inddata</w:t>
      </w:r>
    </w:p>
    <w:p w:rsidR="0086787A" w:rsidRPr="004E2203" w:rsidRDefault="0086787A" w:rsidP="0086787A">
      <w:pPr>
        <w:pStyle w:val="Almindeligtekst"/>
      </w:pPr>
      <w:r w:rsidRPr="004E2203">
        <w:t>FEJLNR                         N   4    89      Fejlnummer</w:t>
      </w:r>
    </w:p>
    <w:p w:rsidR="0086787A" w:rsidRPr="004E2203" w:rsidRDefault="0086787A" w:rsidP="0086787A">
      <w:pPr>
        <w:pStyle w:val="Almindeligtekst"/>
      </w:pPr>
      <w:r w:rsidRPr="004E2203">
        <w:t>FEJLTXT-UDTRÆK                 A  65    93      Fejlnummer tekst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Record-længde                    157</w:t>
      </w:r>
    </w:p>
    <w:p w:rsidR="0086787A" w:rsidRPr="004E2203" w:rsidRDefault="0086787A" w:rsidP="0086787A">
      <w:pPr>
        <w:pStyle w:val="Almindeligtekst"/>
      </w:pPr>
      <w:r w:rsidRPr="004E2203">
        <w:t>Bemærkninger:</w:t>
      </w:r>
    </w:p>
    <w:p w:rsidR="0086787A" w:rsidRPr="004E2203" w:rsidRDefault="0086787A" w:rsidP="0086787A">
      <w:pPr>
        <w:pStyle w:val="Almindeligtekst"/>
      </w:pPr>
      <w:r w:rsidRPr="004E2203">
        <w:t>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Sortfelt-10        Kan indeholde hvis inddatatype 01 = PNR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-      02 = FOEDDTO+KOEN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-      03 = ADRNGL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-      04 = DISTRIKTNGL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-      05 = SOGNENGL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-      06 = PNR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-      07 = PNR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-      08 = VEJKODE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 -      09 = POSTNUMMER</w:t>
      </w:r>
    </w:p>
    <w:p w:rsidR="0086787A" w:rsidRPr="004E2203" w:rsidRDefault="0086787A" w:rsidP="0086787A">
      <w:pPr>
        <w:pStyle w:val="Almindeligtekst"/>
      </w:pPr>
      <w:r w:rsidRPr="004E2203">
        <w:t>INDDATA            Inddatanøglens indhold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FEJLNR             FEJLTXT</w:t>
      </w:r>
    </w:p>
    <w:p w:rsidR="0086787A" w:rsidRPr="004E2203" w:rsidRDefault="0086787A" w:rsidP="0086787A">
      <w:pPr>
        <w:pStyle w:val="Almindeligtekst"/>
      </w:pPr>
      <w:r w:rsidRPr="004E2203">
        <w:t>------             -------</w:t>
      </w:r>
    </w:p>
    <w:p w:rsidR="0086787A" w:rsidRPr="004E2203" w:rsidRDefault="0086787A" w:rsidP="0086787A">
      <w:pPr>
        <w:pStyle w:val="Almindeligtekst"/>
      </w:pPr>
      <w:r w:rsidRPr="004E2203">
        <w:t>8451               Personnummer er forkert</w:t>
      </w:r>
    </w:p>
    <w:p w:rsidR="0086787A" w:rsidRPr="004E2203" w:rsidRDefault="0086787A" w:rsidP="0086787A">
      <w:pPr>
        <w:pStyle w:val="Almindeligtekst"/>
      </w:pPr>
      <w:r w:rsidRPr="004E2203">
        <w:t>8452               Personnummer findes ikke i CPR</w:t>
      </w:r>
    </w:p>
    <w:p w:rsidR="0086787A" w:rsidRPr="004E2203" w:rsidRDefault="0086787A" w:rsidP="0086787A">
      <w:pPr>
        <w:pStyle w:val="Almindeligtekst"/>
      </w:pPr>
      <w:r w:rsidRPr="004E2203">
        <w:t>8453               Fødselsdato er forkert</w:t>
      </w:r>
    </w:p>
    <w:p w:rsidR="0086787A" w:rsidRPr="004E2203" w:rsidRDefault="0086787A" w:rsidP="0086787A">
      <w:pPr>
        <w:pStyle w:val="Almindeligtekst"/>
      </w:pPr>
      <w:r w:rsidRPr="004E2203">
        <w:t>8454               Køn er forkert</w:t>
      </w:r>
    </w:p>
    <w:p w:rsidR="0086787A" w:rsidRPr="004E2203" w:rsidRDefault="0086787A" w:rsidP="0086787A">
      <w:pPr>
        <w:pStyle w:val="Almindeligtekst"/>
      </w:pPr>
      <w:r w:rsidRPr="004E2203">
        <w:t>8455               Efternavn er forkert</w:t>
      </w:r>
    </w:p>
    <w:p w:rsidR="0086787A" w:rsidRPr="004E2203" w:rsidRDefault="0086787A" w:rsidP="0086787A">
      <w:pPr>
        <w:pStyle w:val="Almindeligtekst"/>
      </w:pPr>
      <w:r w:rsidRPr="004E2203">
        <w:t>8456               Fornavn er forkert</w:t>
      </w:r>
    </w:p>
    <w:p w:rsidR="0086787A" w:rsidRPr="004E2203" w:rsidRDefault="0086787A" w:rsidP="0086787A">
      <w:pPr>
        <w:pStyle w:val="Almindeligtekst"/>
      </w:pPr>
      <w:r w:rsidRPr="004E2203">
        <w:t>8457               Kommunekode er forkert</w:t>
      </w:r>
    </w:p>
    <w:p w:rsidR="0086787A" w:rsidRPr="004E2203" w:rsidRDefault="0086787A" w:rsidP="0086787A">
      <w:pPr>
        <w:pStyle w:val="Almindeligtekst"/>
      </w:pPr>
      <w:r w:rsidRPr="004E2203">
        <w:t>8458               Kommunekode findes ikke i CPR</w:t>
      </w:r>
    </w:p>
    <w:p w:rsidR="0086787A" w:rsidRPr="004E2203" w:rsidRDefault="0086787A" w:rsidP="0086787A">
      <w:pPr>
        <w:pStyle w:val="Almindeligtekst"/>
      </w:pPr>
      <w:r w:rsidRPr="004E2203">
        <w:t>8459               Der må kun være vejkode eller vejnavn</w:t>
      </w:r>
    </w:p>
    <w:p w:rsidR="0086787A" w:rsidRPr="004E2203" w:rsidRDefault="0086787A" w:rsidP="0086787A">
      <w:pPr>
        <w:pStyle w:val="Almindeligtekst"/>
      </w:pPr>
      <w:r w:rsidRPr="004E2203">
        <w:t>8460               Vejkode er forkert</w:t>
      </w:r>
    </w:p>
    <w:p w:rsidR="0086787A" w:rsidRPr="004E2203" w:rsidRDefault="0086787A" w:rsidP="0086787A">
      <w:pPr>
        <w:pStyle w:val="Almindeligtekst"/>
      </w:pPr>
      <w:r w:rsidRPr="004E2203">
        <w:t>8461               Vejkode findes ikke i kommunen</w:t>
      </w:r>
    </w:p>
    <w:p w:rsidR="0086787A" w:rsidRPr="004E2203" w:rsidRDefault="0086787A" w:rsidP="0086787A">
      <w:pPr>
        <w:pStyle w:val="Almindeligtekst"/>
      </w:pPr>
      <w:r w:rsidRPr="004E2203">
        <w:t>8462               Vejadresseringsnavn findes ikke i CPR</w:t>
      </w:r>
    </w:p>
    <w:p w:rsidR="0086787A" w:rsidRPr="004E2203" w:rsidRDefault="0086787A" w:rsidP="0086787A">
      <w:pPr>
        <w:pStyle w:val="Almindeligtekst"/>
      </w:pPr>
      <w:r w:rsidRPr="004E2203">
        <w:t>8463               Husnr er forkert</w:t>
      </w:r>
    </w:p>
    <w:p w:rsidR="0086787A" w:rsidRPr="004E2203" w:rsidRDefault="0086787A" w:rsidP="0086787A">
      <w:pPr>
        <w:pStyle w:val="Almindeligtekst"/>
      </w:pPr>
      <w:r w:rsidRPr="004E2203">
        <w:t>8464               Etage er forkert</w:t>
      </w:r>
    </w:p>
    <w:p w:rsidR="0086787A" w:rsidRPr="004E2203" w:rsidRDefault="0086787A" w:rsidP="0086787A">
      <w:pPr>
        <w:pStyle w:val="Almindeligtekst"/>
      </w:pPr>
      <w:r w:rsidRPr="004E2203">
        <w:t>8465               Side-dør er forkert</w:t>
      </w:r>
    </w:p>
    <w:p w:rsidR="0086787A" w:rsidRPr="004E2203" w:rsidRDefault="0086787A" w:rsidP="0086787A">
      <w:pPr>
        <w:pStyle w:val="Almindeligtekst"/>
      </w:pPr>
      <w:r w:rsidRPr="004E2203">
        <w:t>8466               Distrikt findes ikke i kommunen</w:t>
      </w:r>
    </w:p>
    <w:p w:rsidR="0086787A" w:rsidRPr="004E2203" w:rsidRDefault="0086787A" w:rsidP="0086787A">
      <w:pPr>
        <w:pStyle w:val="Almindeligtekst"/>
      </w:pPr>
      <w:r w:rsidRPr="004E2203">
        <w:t>8467               Distriktstype er forkert</w:t>
      </w:r>
    </w:p>
    <w:p w:rsidR="0086787A" w:rsidRPr="004E2203" w:rsidRDefault="0086787A" w:rsidP="0086787A">
      <w:pPr>
        <w:pStyle w:val="Almindeligtekst"/>
      </w:pPr>
      <w:r w:rsidRPr="004E2203">
        <w:lastRenderedPageBreak/>
        <w:t>8468               Distriktskode er forkert</w:t>
      </w:r>
    </w:p>
    <w:p w:rsidR="0086787A" w:rsidRPr="004E2203" w:rsidRDefault="0086787A" w:rsidP="0086787A">
      <w:pPr>
        <w:pStyle w:val="Almindeligtekst"/>
      </w:pPr>
      <w:r w:rsidRPr="004E2203">
        <w:t>8469               Sognekode er forkert</w:t>
      </w:r>
    </w:p>
    <w:p w:rsidR="0086787A" w:rsidRPr="004E2203" w:rsidRDefault="0086787A" w:rsidP="0086787A">
      <w:pPr>
        <w:pStyle w:val="Almindeligtekst"/>
      </w:pPr>
      <w:r w:rsidRPr="004E2203">
        <w:t>8470               Sognekode findes ikke i CPR</w:t>
      </w:r>
    </w:p>
    <w:p w:rsidR="0086787A" w:rsidRPr="004E2203" w:rsidRDefault="0086787A" w:rsidP="0086787A">
      <w:pPr>
        <w:pStyle w:val="Almindeligtekst"/>
      </w:pPr>
      <w:r w:rsidRPr="004E2203">
        <w:t>8471               Funktionskode er forkert</w:t>
      </w:r>
    </w:p>
    <w:p w:rsidR="0086787A" w:rsidRPr="004E2203" w:rsidRDefault="0086787A" w:rsidP="0086787A">
      <w:pPr>
        <w:pStyle w:val="Almindeligtekst"/>
      </w:pPr>
      <w:r w:rsidRPr="004E2203">
        <w:t>8472               Kundenr er forkert</w:t>
      </w:r>
    </w:p>
    <w:p w:rsidR="0086787A" w:rsidRPr="004E2203" w:rsidRDefault="0086787A" w:rsidP="0086787A">
      <w:pPr>
        <w:pStyle w:val="Almindeligtekst"/>
      </w:pPr>
      <w:r w:rsidRPr="004E2203">
        <w:t>8473               Kundenr findes ikke i Service Systemet</w:t>
      </w:r>
    </w:p>
    <w:p w:rsidR="0086787A" w:rsidRPr="004E2203" w:rsidRDefault="0086787A" w:rsidP="0086787A">
      <w:pPr>
        <w:pStyle w:val="Almindeligtekst"/>
      </w:pPr>
      <w:r w:rsidRPr="004E2203">
        <w:t>8474               PNR-abonnement ikke tilladt for dette kundenr.</w:t>
      </w:r>
    </w:p>
    <w:p w:rsidR="0086787A" w:rsidRPr="004E2203" w:rsidRDefault="0086787A" w:rsidP="0086787A">
      <w:pPr>
        <w:pStyle w:val="Almindeligtekst"/>
      </w:pPr>
      <w:r w:rsidRPr="004E2203">
        <w:t>8476               Opgavenummer findes ikke i Service Systemet</w:t>
      </w:r>
    </w:p>
    <w:p w:rsidR="0086787A" w:rsidRPr="004E2203" w:rsidRDefault="0086787A" w:rsidP="0086787A">
      <w:pPr>
        <w:pStyle w:val="Almindeligtekst"/>
      </w:pPr>
      <w:r w:rsidRPr="004E2203">
        <w:t>8477               Udtrækstype er forkert</w:t>
      </w:r>
    </w:p>
    <w:p w:rsidR="0086787A" w:rsidRPr="004E2203" w:rsidRDefault="0086787A" w:rsidP="0086787A">
      <w:pPr>
        <w:pStyle w:val="Almindeligtekst"/>
      </w:pPr>
      <w:r w:rsidRPr="004E2203">
        <w:t>8478               Nøglen findes i forvejen</w:t>
      </w:r>
    </w:p>
    <w:p w:rsidR="0086787A" w:rsidRPr="004E2203" w:rsidRDefault="0086787A" w:rsidP="0086787A">
      <w:pPr>
        <w:pStyle w:val="Almindeligtekst"/>
      </w:pPr>
      <w:r w:rsidRPr="004E2203">
        <w:t>8479               Opgavenummer er forkert</w:t>
      </w:r>
    </w:p>
    <w:p w:rsidR="0086787A" w:rsidRPr="004E2203" w:rsidRDefault="0086787A" w:rsidP="0086787A">
      <w:pPr>
        <w:pStyle w:val="Almindeligtekst"/>
      </w:pPr>
      <w:r w:rsidRPr="004E2203">
        <w:t>8480               Vejadresseringsnavn er forkert</w:t>
      </w:r>
    </w:p>
    <w:p w:rsidR="0086787A" w:rsidRPr="004E2203" w:rsidRDefault="0086787A" w:rsidP="0086787A">
      <w:pPr>
        <w:pStyle w:val="Almindeligtekst"/>
      </w:pPr>
      <w:r w:rsidRPr="004E2203">
        <w:t>8481               Inddata-type er forkert</w:t>
      </w:r>
    </w:p>
    <w:p w:rsidR="0086787A" w:rsidRPr="004E2203" w:rsidRDefault="0086787A" w:rsidP="0086787A">
      <w:pPr>
        <w:pStyle w:val="Almindeligtekst"/>
      </w:pPr>
      <w:r w:rsidRPr="004E2203">
        <w:t>8482               Kundetype findes ikke</w:t>
      </w:r>
    </w:p>
    <w:p w:rsidR="0086787A" w:rsidRPr="004E2203" w:rsidRDefault="0086787A" w:rsidP="0086787A">
      <w:pPr>
        <w:pStyle w:val="Almindeligtekst"/>
      </w:pPr>
      <w:r w:rsidRPr="004E2203">
        <w:t>8483               PNR-abonnement findes i forvejen</w:t>
      </w:r>
    </w:p>
    <w:p w:rsidR="0086787A" w:rsidRPr="004E2203" w:rsidRDefault="0086787A" w:rsidP="0086787A">
      <w:pPr>
        <w:pStyle w:val="Almindeligtekst"/>
      </w:pPr>
      <w:r w:rsidRPr="004E2203">
        <w:t>8484               PNR-abonnement findes ikke</w:t>
      </w:r>
    </w:p>
    <w:p w:rsidR="0086787A" w:rsidRPr="004E2203" w:rsidRDefault="0086787A" w:rsidP="0086787A">
      <w:pPr>
        <w:pStyle w:val="Almindeligtekst"/>
      </w:pPr>
      <w:r w:rsidRPr="004E2203">
        <w:t>8485               PNR findes dobbelt på inddatamaterialet</w:t>
      </w:r>
    </w:p>
    <w:p w:rsidR="0086787A" w:rsidRPr="004E2203" w:rsidRDefault="0086787A" w:rsidP="0086787A">
      <w:pPr>
        <w:pStyle w:val="Almindeligtekst"/>
      </w:pPr>
      <w:r w:rsidRPr="004E2203">
        <w:t>8486               PNR-abonnement findes dobbelt på inddatamaterialet</w:t>
      </w:r>
    </w:p>
    <w:p w:rsidR="0086787A" w:rsidRPr="004E2203" w:rsidRDefault="0086787A" w:rsidP="0086787A">
      <w:pPr>
        <w:pStyle w:val="Almindeligtekst"/>
      </w:pPr>
      <w:r w:rsidRPr="004E2203">
        <w:t>8487               PNR-abonnement er oprettet/slette on-line</w:t>
      </w:r>
    </w:p>
    <w:p w:rsidR="0086787A" w:rsidRPr="004E2203" w:rsidRDefault="0086787A" w:rsidP="0086787A">
      <w:pPr>
        <w:pStyle w:val="Almindeligtekst"/>
      </w:pPr>
      <w:r w:rsidRPr="004E2203">
        <w:t>8488               Enten vejkode eller vejadresseringsnavn skal udfyldes</w:t>
      </w:r>
    </w:p>
    <w:p w:rsidR="0086787A" w:rsidRPr="004E2203" w:rsidRDefault="0086787A" w:rsidP="0086787A">
      <w:pPr>
        <w:pStyle w:val="Almindeligtekst"/>
      </w:pPr>
      <w:r w:rsidRPr="004E2203">
        <w:t>8489               Kommunekode er forkert</w:t>
      </w:r>
    </w:p>
    <w:p w:rsidR="0086787A" w:rsidRPr="004E2203" w:rsidRDefault="0086787A" w:rsidP="0086787A">
      <w:pPr>
        <w:pStyle w:val="Almindeligtekst"/>
      </w:pPr>
      <w:r w:rsidRPr="004E2203">
        <w:t>8490               Vejkode er forkert</w:t>
      </w:r>
    </w:p>
    <w:p w:rsidR="0086787A" w:rsidRPr="004E2203" w:rsidRDefault="0086787A" w:rsidP="0086787A">
      <w:pPr>
        <w:pStyle w:val="Almindeligtekst"/>
      </w:pPr>
      <w:r w:rsidRPr="004E2203">
        <w:t>8491               Vejen findes ikke i CPR</w:t>
      </w:r>
    </w:p>
    <w:p w:rsidR="0086787A" w:rsidRPr="004E2203" w:rsidRDefault="0086787A" w:rsidP="0086787A">
      <w:pPr>
        <w:pStyle w:val="Almindeligtekst"/>
      </w:pPr>
      <w:r w:rsidRPr="004E2203">
        <w:t>8492               Postnummer er forkert</w:t>
      </w:r>
    </w:p>
    <w:p w:rsidR="0086787A" w:rsidRPr="004E2203" w:rsidRDefault="0086787A" w:rsidP="0086787A">
      <w:pPr>
        <w:pStyle w:val="Almindeligtekst"/>
      </w:pPr>
      <w:r w:rsidRPr="004E2203">
        <w:t>8493               Postnummer findes ikke i CPR</w:t>
      </w:r>
    </w:p>
    <w:p w:rsidR="0086787A" w:rsidRPr="004E2203" w:rsidRDefault="0086787A" w:rsidP="0086787A">
      <w:pPr>
        <w:pStyle w:val="Almindeligtekst"/>
      </w:pPr>
      <w:r w:rsidRPr="004E2203">
        <w:t>8494               Personnummeret er slettet</w:t>
      </w:r>
    </w:p>
    <w:p w:rsidR="0086787A" w:rsidRPr="004E2203" w:rsidRDefault="0086787A" w:rsidP="0086787A">
      <w:pPr>
        <w:pStyle w:val="Almindeligtekst"/>
      </w:pPr>
      <w:r w:rsidRPr="004E2203">
        <w:t>8495               Personnummeret er annulleret</w:t>
      </w:r>
    </w:p>
    <w:p w:rsidR="0086787A" w:rsidRPr="004E2203" w:rsidRDefault="0086787A" w:rsidP="0086787A">
      <w:pPr>
        <w:pStyle w:val="Almindeligtekst"/>
      </w:pPr>
      <w:r w:rsidRPr="004E2203">
        <w:t>8496               Personnummeret er ændret</w:t>
      </w:r>
    </w:p>
    <w:p w:rsidR="0086787A" w:rsidRPr="004E2203" w:rsidRDefault="0086787A" w:rsidP="0086787A">
      <w:pPr>
        <w:pStyle w:val="Almindeligtekst"/>
      </w:pPr>
      <w:r w:rsidRPr="004E2203">
        <w:br w:type="page"/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UDTRÆKSBESKRIVELSE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------------------</w:t>
      </w:r>
    </w:p>
    <w:p w:rsidR="0086787A" w:rsidRPr="004E2203" w:rsidRDefault="0086787A" w:rsidP="0086787A">
      <w:pPr>
        <w:pStyle w:val="Almindeligtekst"/>
      </w:pPr>
      <w:r w:rsidRPr="004E2203">
        <w:t>Kunde</w:t>
      </w:r>
    </w:p>
    <w:p w:rsidR="0086787A" w:rsidRPr="004E2203" w:rsidRDefault="0086787A" w:rsidP="0086787A">
      <w:pPr>
        <w:pStyle w:val="Almindeligtekst"/>
      </w:pPr>
      <w:r w:rsidRPr="004E2203">
        <w:t>OFFENTLIG M. VALGFRIE RECORDTYPE</w:t>
      </w:r>
    </w:p>
    <w:p w:rsidR="0086787A" w:rsidRPr="004E2203" w:rsidRDefault="0086787A" w:rsidP="0086787A">
      <w:pPr>
        <w:pStyle w:val="Almindeligtekst"/>
      </w:pPr>
      <w:r w:rsidRPr="004E2203">
        <w:t>Opgavenr.                                                   Journal nr.</w:t>
      </w:r>
    </w:p>
    <w:p w:rsidR="0086787A" w:rsidRPr="004E2203" w:rsidRDefault="0086787A" w:rsidP="0086787A">
      <w:pPr>
        <w:pStyle w:val="Almindeligtekst"/>
      </w:pPr>
      <w:r w:rsidRPr="004E2203">
        <w:t>001402</w:t>
      </w:r>
    </w:p>
    <w:p w:rsidR="0086787A" w:rsidRPr="004E2203" w:rsidRDefault="0086787A" w:rsidP="0086787A">
      <w:pPr>
        <w:pStyle w:val="Almindeligtekst"/>
      </w:pPr>
      <w:r w:rsidRPr="004E2203">
        <w:t>Udtrækstype                                     Oprettet    Ændret</w:t>
      </w:r>
    </w:p>
    <w:p w:rsidR="0086787A" w:rsidRPr="004E2203" w:rsidRDefault="0086787A" w:rsidP="0086787A">
      <w:pPr>
        <w:pStyle w:val="Almindeligtekst"/>
      </w:pPr>
      <w:r w:rsidRPr="004E2203">
        <w:t>ÆNDRINGSUDTRÆK                                  12.11.2008  12.02.2009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UDDYBENDE BESKRIVELSE:</w:t>
      </w:r>
    </w:p>
    <w:p w:rsidR="0086787A" w:rsidRPr="004E2203" w:rsidRDefault="0086787A" w:rsidP="0086787A">
      <w:pPr>
        <w:pStyle w:val="Almindeligtekst"/>
      </w:pPr>
      <w:r w:rsidRPr="004E2203">
        <w:t>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Program:   U12170-P (genbrug 001402)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Uddatafil: P12170-000, 001, 002, 003, 004, 005, 006, 007, 008, 009, 010,</w:t>
      </w:r>
    </w:p>
    <w:p w:rsidR="0086787A" w:rsidRPr="004E2203" w:rsidRDefault="0086787A" w:rsidP="0086787A">
      <w:pPr>
        <w:pStyle w:val="Almindeligtekst"/>
      </w:pPr>
      <w:r w:rsidRPr="004E2203">
        <w:t xml:space="preserve">           011, 012, 013, 014, 015, 016, 017, 018, 019, 020, 021, 022,</w:t>
      </w:r>
    </w:p>
    <w:p w:rsidR="0086787A" w:rsidRPr="004E2203" w:rsidRDefault="0086787A" w:rsidP="0086787A">
      <w:pPr>
        <w:pStyle w:val="Almindeligtekst"/>
      </w:pPr>
      <w:r w:rsidRPr="004E2203">
        <w:t xml:space="preserve">           023, 024, 025, 026, 027, 028, 029, 030, 099, 997, 999.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Tabeller:  CTU_TRANSBRU, CTU_REKV, CTU_PNRRET, CTBRU,</w:t>
      </w:r>
    </w:p>
    <w:p w:rsidR="0086787A" w:rsidRPr="004E2203" w:rsidRDefault="0086787A" w:rsidP="0086787A">
      <w:pPr>
        <w:pStyle w:val="Almindeligtekst"/>
      </w:pPr>
      <w:r w:rsidRPr="004E2203">
        <w:t xml:space="preserve">           CTU_KUNDENRPNR, CTU_TRANSPNR, CTU_TRANSDATAGRP,</w:t>
      </w:r>
    </w:p>
    <w:p w:rsidR="0086787A" w:rsidRPr="004E2203" w:rsidRDefault="0086787A" w:rsidP="0086787A">
      <w:pPr>
        <w:pStyle w:val="Almindeligtekst"/>
      </w:pPr>
      <w:r w:rsidRPr="004E2203">
        <w:t xml:space="preserve">           CTU_UDTPARM_NUM, CTUDTPARM</w:t>
      </w:r>
    </w:p>
    <w:p w:rsidR="0086787A" w:rsidRPr="004E2203" w:rsidRDefault="0086787A" w:rsidP="0086787A">
      <w:pPr>
        <w:pStyle w:val="Almindeligtekst"/>
      </w:pPr>
      <w:r w:rsidRPr="004E2203">
        <w:t xml:space="preserve">           diverse CT-tabeller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PARAMETRE</w:t>
      </w:r>
    </w:p>
    <w:p w:rsidR="0086787A" w:rsidRPr="004E2203" w:rsidRDefault="0086787A" w:rsidP="0086787A">
      <w:pPr>
        <w:pStyle w:val="Almindeligtekst"/>
      </w:pPr>
      <w:r w:rsidRPr="004E2203">
        <w:t>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CTU_UDTPARM_NUM</w:t>
      </w:r>
    </w:p>
    <w:p w:rsidR="0086787A" w:rsidRPr="004E2203" w:rsidRDefault="0086787A" w:rsidP="0086787A">
      <w:pPr>
        <w:pStyle w:val="Almindeligtekst"/>
      </w:pPr>
      <w:r w:rsidRPr="004E2203">
        <w:t>---------------</w:t>
      </w:r>
    </w:p>
    <w:p w:rsidR="0086787A" w:rsidRPr="004E2203" w:rsidRDefault="0086787A" w:rsidP="0086787A">
      <w:pPr>
        <w:pStyle w:val="Almindeligtekst"/>
      </w:pPr>
      <w:r w:rsidRPr="004E2203">
        <w:t>Geografisk personkreds: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Indrapporteres I SeS på tabellen CTUDTPARM_NUM.</w:t>
      </w:r>
    </w:p>
    <w:p w:rsidR="0086787A" w:rsidRPr="004E2203" w:rsidRDefault="0086787A" w:rsidP="0086787A">
      <w:pPr>
        <w:pStyle w:val="Almindeligtekst"/>
      </w:pPr>
      <w:r w:rsidRPr="004E2203">
        <w:t>Her angives de geografiske koder, der skal leveres udtræk for,</w:t>
      </w:r>
    </w:p>
    <w:p w:rsidR="0086787A" w:rsidRPr="004E2203" w:rsidRDefault="0086787A" w:rsidP="0086787A">
      <w:pPr>
        <w:pStyle w:val="Almindeligtekst"/>
      </w:pPr>
      <w:r w:rsidRPr="004E2203">
        <w:t>fx kommune, region eller landsdel.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På tabellen angives ændringsudtrækkets opgavenr., men den startdato,</w:t>
      </w:r>
    </w:p>
    <w:p w:rsidR="0086787A" w:rsidRPr="004E2203" w:rsidRDefault="0086787A" w:rsidP="0086787A">
      <w:pPr>
        <w:pStyle w:val="Almindeligtekst"/>
      </w:pPr>
      <w:r w:rsidRPr="004E2203">
        <w:t>der angives, er startdatoen for etableringsudtrækket.</w:t>
      </w:r>
    </w:p>
    <w:p w:rsidR="0086787A" w:rsidRPr="004E2203" w:rsidRDefault="0086787A" w:rsidP="0086787A">
      <w:pPr>
        <w:pStyle w:val="Almindeligtekst"/>
      </w:pPr>
      <w:r w:rsidRPr="004E2203">
        <w:t>Ændringsudtrækket skal alene udtrække data for geografiske koder med</w:t>
      </w:r>
    </w:p>
    <w:p w:rsidR="0086787A" w:rsidRPr="004E2203" w:rsidRDefault="0086787A" w:rsidP="0086787A">
      <w:pPr>
        <w:pStyle w:val="Almindeligtekst"/>
      </w:pPr>
      <w:r w:rsidRPr="004E2203">
        <w:t>startdato FØR aktuel produktionsdato.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Som en del af produktionsafviklingen omsættes de geografiske koder på</w:t>
      </w:r>
    </w:p>
    <w:p w:rsidR="0086787A" w:rsidRPr="004E2203" w:rsidRDefault="0086787A" w:rsidP="0086787A">
      <w:pPr>
        <w:pStyle w:val="Almindeligtekst"/>
      </w:pPr>
      <w:r w:rsidRPr="004E2203">
        <w:t>CTUDTPARM_NUM til kommunekoder på CTU_UDTPARM_NUM.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CTUDTPARM</w:t>
      </w:r>
    </w:p>
    <w:p w:rsidR="0086787A" w:rsidRPr="004E2203" w:rsidRDefault="0086787A" w:rsidP="0086787A">
      <w:pPr>
        <w:pStyle w:val="Almindeligtekst"/>
      </w:pPr>
      <w:r w:rsidRPr="004E2203">
        <w:t>---------</w:t>
      </w:r>
    </w:p>
    <w:p w:rsidR="0086787A" w:rsidRPr="004E2203" w:rsidRDefault="0086787A" w:rsidP="0086787A">
      <w:pPr>
        <w:pStyle w:val="Almindeligtekst"/>
      </w:pPr>
      <w:r w:rsidRPr="004E2203">
        <w:lastRenderedPageBreak/>
        <w:cr/>
      </w:r>
    </w:p>
    <w:p w:rsidR="0086787A" w:rsidRPr="004E2203" w:rsidRDefault="0086787A" w:rsidP="0086787A">
      <w:pPr>
        <w:pStyle w:val="Almindeligtekst"/>
      </w:pPr>
      <w:r w:rsidRPr="004E2203">
        <w:t>PARMALFA1    Adresseringsnavn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           Valgfri: Program bruger værdien FE (ADRNVN vendes)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           FE = ADRNVN vendes til formatet FORNAVN(e) EFTERNAVN</w:t>
      </w:r>
    </w:p>
    <w:p w:rsidR="0086787A" w:rsidRPr="004E2203" w:rsidRDefault="0086787A" w:rsidP="0086787A">
      <w:pPr>
        <w:pStyle w:val="Almindeligtekst"/>
      </w:pPr>
      <w:r w:rsidRPr="004E2203">
        <w:t xml:space="preserve">             EF = ADRNVN leveres i formatet EFTERNAVN,FORNAVN(e)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PARMALFA2-11 Valg af recordtyper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           De 10 felter betragtes af programmet som et felt, hvori</w:t>
      </w:r>
    </w:p>
    <w:p w:rsidR="0086787A" w:rsidRPr="004E2203" w:rsidRDefault="0086787A" w:rsidP="0086787A">
      <w:pPr>
        <w:pStyle w:val="Almindeligtekst"/>
      </w:pPr>
      <w:r w:rsidRPr="004E2203">
        <w:t xml:space="preserve">             der indrapporteres de recordtyper, der skal dannes.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           Recordtyperne kan indtastes uden foranstillede</w:t>
      </w:r>
    </w:p>
    <w:p w:rsidR="0086787A" w:rsidRPr="004E2203" w:rsidRDefault="0086787A" w:rsidP="0086787A">
      <w:pPr>
        <w:pStyle w:val="Almindeligtekst"/>
      </w:pPr>
      <w:r w:rsidRPr="004E2203">
        <w:t xml:space="preserve">             nuller men skal være adskilt af komma.</w:t>
      </w:r>
    </w:p>
    <w:p w:rsidR="0086787A" w:rsidRPr="004E2203" w:rsidRDefault="0086787A" w:rsidP="0086787A">
      <w:pPr>
        <w:pStyle w:val="Almindeligtekst"/>
      </w:pPr>
      <w:r w:rsidRPr="004E2203">
        <w:t xml:space="preserve">             F.eks. 1,2,3,14,15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           001 og 099 dannes altid, og behøves ikke at vælges</w:t>
      </w:r>
    </w:p>
    <w:p w:rsidR="0086787A" w:rsidRPr="004E2203" w:rsidRDefault="0086787A" w:rsidP="0086787A">
      <w:pPr>
        <w:pStyle w:val="Almindeligtekst"/>
      </w:pPr>
      <w:r w:rsidRPr="004E2203">
        <w:t xml:space="preserve">             004 dannes uanset om den er valgt eller ej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hvis 002, 003 eller 008 er valgt.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PARM3       Antal års historiske data</w:t>
      </w:r>
    </w:p>
    <w:p w:rsidR="0086787A" w:rsidRPr="004E2203" w:rsidRDefault="0086787A" w:rsidP="0086787A">
      <w:pPr>
        <w:pStyle w:val="Almindeligtekst"/>
      </w:pPr>
      <w:r w:rsidRPr="004E2203">
        <w:t xml:space="preserve">             NB! PARM3=99 skal tolkes som al historik.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BEHANDLING:</w:t>
      </w:r>
    </w:p>
    <w:p w:rsidR="0086787A" w:rsidRPr="004E2203" w:rsidRDefault="0086787A" w:rsidP="0086787A">
      <w:pPr>
        <w:pStyle w:val="Almindeligtekst"/>
      </w:pPr>
      <w:r w:rsidRPr="004E2203">
        <w:t>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Kvittering for sletning af PNR-abonnement: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 xml:space="preserve">  For hver række på CTU_TRANSBRU med KUNDENR = SeS kundenr</w:t>
      </w:r>
    </w:p>
    <w:p w:rsidR="0086787A" w:rsidRPr="004E2203" w:rsidRDefault="0086787A" w:rsidP="0086787A">
      <w:pPr>
        <w:pStyle w:val="Almindeligtekst"/>
      </w:pPr>
      <w:r w:rsidRPr="004E2203">
        <w:t xml:space="preserve">  og SLETSAETMRK = 'SL'</w:t>
      </w:r>
    </w:p>
    <w:p w:rsidR="0086787A" w:rsidRPr="004E2203" w:rsidRDefault="0086787A" w:rsidP="0086787A">
      <w:pPr>
        <w:pStyle w:val="Almindeligtekst"/>
      </w:pPr>
      <w:r w:rsidRPr="004E2203">
        <w:t xml:space="preserve">  dannes recordtype 997. (Kun denne recordtype, ikke for andre.)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Recordtype 997 opbygges ud fra CTU_TRANSBRU.</w:t>
      </w:r>
    </w:p>
    <w:p w:rsidR="0086787A" w:rsidRPr="004E2203" w:rsidRDefault="0086787A" w:rsidP="0086787A">
      <w:pPr>
        <w:pStyle w:val="Almindeligtekst"/>
      </w:pPr>
      <w:r w:rsidRPr="004E2203">
        <w:t xml:space="preserve">  Hændelse = A45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Kvittering for sætning af PNR-abonnement: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 xml:space="preserve">  For hver række på CTU_TRANSBRU med KUNDENR = SeS kundenr</w:t>
      </w:r>
    </w:p>
    <w:p w:rsidR="0086787A" w:rsidRPr="004E2203" w:rsidRDefault="0086787A" w:rsidP="0086787A">
      <w:pPr>
        <w:pStyle w:val="Almindeligtekst"/>
      </w:pPr>
      <w:r w:rsidRPr="004E2203">
        <w:t xml:space="preserve">  og SLETSAETMRK = 'OP'</w:t>
      </w:r>
    </w:p>
    <w:p w:rsidR="0086787A" w:rsidRPr="004E2203" w:rsidRDefault="0086787A" w:rsidP="0086787A">
      <w:pPr>
        <w:pStyle w:val="Almindeligtekst"/>
      </w:pPr>
      <w:r w:rsidRPr="004E2203">
        <w:t xml:space="preserve">  dannes uddata, jf. afsnittet 'Opbygning af uddata'.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Recordtype 099 opbygges ud fra CTU_TRANSBRU.</w:t>
      </w:r>
    </w:p>
    <w:p w:rsidR="0086787A" w:rsidRPr="004E2203" w:rsidRDefault="0086787A" w:rsidP="0086787A">
      <w:pPr>
        <w:pStyle w:val="Almindeligtekst"/>
      </w:pPr>
      <w:r w:rsidRPr="004E2203">
        <w:t xml:space="preserve">  Hændelse = A45, AFLEDTMRK = blank.</w:t>
      </w:r>
    </w:p>
    <w:p w:rsidR="0086787A" w:rsidRPr="004E2203" w:rsidRDefault="0086787A" w:rsidP="0086787A">
      <w:pPr>
        <w:pStyle w:val="Almindeligtekst"/>
      </w:pPr>
      <w:r w:rsidRPr="004E2203">
        <w:lastRenderedPageBreak/>
        <w:cr/>
      </w:r>
    </w:p>
    <w:p w:rsidR="0086787A" w:rsidRPr="004E2203" w:rsidRDefault="0086787A" w:rsidP="0086787A">
      <w:pPr>
        <w:pStyle w:val="Almindeligtekst"/>
      </w:pPr>
      <w:r w:rsidRPr="004E2203">
        <w:t>----------------</w:t>
      </w:r>
    </w:p>
    <w:p w:rsidR="0086787A" w:rsidRPr="004E2203" w:rsidRDefault="0086787A" w:rsidP="0086787A">
      <w:pPr>
        <w:pStyle w:val="Almindeligtekst"/>
      </w:pPr>
      <w:r w:rsidRPr="004E2203">
        <w:t>PNR-rekvisition:</w:t>
      </w:r>
    </w:p>
    <w:p w:rsidR="0086787A" w:rsidRPr="004E2203" w:rsidRDefault="0086787A" w:rsidP="0086787A">
      <w:pPr>
        <w:pStyle w:val="Almindeligtekst"/>
      </w:pPr>
      <w:r w:rsidRPr="004E2203">
        <w:t>----------------</w:t>
      </w:r>
    </w:p>
    <w:p w:rsidR="0086787A" w:rsidRPr="004E2203" w:rsidRDefault="0086787A" w:rsidP="0086787A">
      <w:pPr>
        <w:pStyle w:val="Almindeligtekst"/>
      </w:pPr>
      <w:r w:rsidRPr="004E2203">
        <w:t xml:space="preserve">  For hver række på CTU_REKV med opgavenr.  fra SeS.</w:t>
      </w:r>
    </w:p>
    <w:p w:rsidR="0086787A" w:rsidRPr="004E2203" w:rsidRDefault="0086787A" w:rsidP="0086787A">
      <w:pPr>
        <w:pStyle w:val="Almindeligtekst"/>
      </w:pPr>
      <w:r w:rsidRPr="004E2203">
        <w:t xml:space="preserve">  opbygges uddata, jf afsnittet 'Opbygning af uddata'.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Recordtype 099 opbygges ud fra CTU_REKV.</w:t>
      </w:r>
    </w:p>
    <w:p w:rsidR="0086787A" w:rsidRPr="004E2203" w:rsidRDefault="0086787A" w:rsidP="0086787A">
      <w:pPr>
        <w:pStyle w:val="Almindeligtekst"/>
      </w:pPr>
      <w:r w:rsidRPr="004E2203">
        <w:t xml:space="preserve">  Hændelse = A74, AFLEDTMRK og TIMESTAMPU = blanke.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Ændring som følge af konsistenscheck: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 xml:space="preserve">  For hvert PNR på CTU_PNRRET</w:t>
      </w:r>
    </w:p>
    <w:p w:rsidR="0086787A" w:rsidRPr="004E2203" w:rsidRDefault="0086787A" w:rsidP="0086787A">
      <w:pPr>
        <w:pStyle w:val="Almindeligtekst"/>
      </w:pPr>
      <w:r w:rsidRPr="004E2203">
        <w:t xml:space="preserve">  hvor</w:t>
      </w:r>
    </w:p>
    <w:p w:rsidR="0086787A" w:rsidRPr="004E2203" w:rsidRDefault="0086787A" w:rsidP="0086787A">
      <w:pPr>
        <w:pStyle w:val="Almindeligtekst"/>
      </w:pPr>
      <w:r w:rsidRPr="004E2203">
        <w:t xml:space="preserve">     status &lt; 10 eller</w:t>
      </w:r>
    </w:p>
    <w:p w:rsidR="0086787A" w:rsidRPr="004E2203" w:rsidRDefault="0086787A" w:rsidP="0086787A">
      <w:pPr>
        <w:pStyle w:val="Almindeligtekst"/>
      </w:pPr>
      <w:r w:rsidRPr="004E2203">
        <w:t xml:space="preserve">     (status &gt; 30 og statushaenstartdto &gt;= CTUDTPRODDTO minus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 CTUDTPARM.parm3 år)</w:t>
      </w:r>
    </w:p>
    <w:p w:rsidR="0086787A" w:rsidRPr="004E2203" w:rsidRDefault="0086787A" w:rsidP="0086787A">
      <w:pPr>
        <w:pStyle w:val="Almindeligtekst"/>
      </w:pPr>
      <w:r w:rsidRPr="004E2203">
        <w:t xml:space="preserve">  og hvor</w:t>
      </w:r>
    </w:p>
    <w:p w:rsidR="0086787A" w:rsidRPr="004E2203" w:rsidRDefault="0086787A" w:rsidP="0086787A">
      <w:pPr>
        <w:pStyle w:val="Almindeligtekst"/>
      </w:pPr>
      <w:r w:rsidRPr="004E2203">
        <w:t xml:space="preserve">     CTU_PNRRET.komkod findes på CTU_UDTPARM_NUM.parm_num med validt</w:t>
      </w:r>
    </w:p>
    <w:p w:rsidR="0086787A" w:rsidRPr="004E2203" w:rsidRDefault="0086787A" w:rsidP="0086787A">
      <w:pPr>
        <w:pStyle w:val="Almindeligtekst"/>
      </w:pPr>
      <w:r w:rsidRPr="004E2203">
        <w:t xml:space="preserve">     datointerval</w:t>
      </w:r>
    </w:p>
    <w:p w:rsidR="0086787A" w:rsidRPr="004E2203" w:rsidRDefault="0086787A" w:rsidP="0086787A">
      <w:pPr>
        <w:pStyle w:val="Almindeligtekst"/>
      </w:pPr>
      <w:r w:rsidRPr="004E2203">
        <w:t xml:space="preserve">     eller</w:t>
      </w:r>
    </w:p>
    <w:p w:rsidR="0086787A" w:rsidRPr="004E2203" w:rsidRDefault="0086787A" w:rsidP="0086787A">
      <w:pPr>
        <w:pStyle w:val="Almindeligtekst"/>
      </w:pPr>
      <w:r w:rsidRPr="004E2203">
        <w:t xml:space="preserve">     hvor PNR findes på CTBRU med kundenr = SeS kundenr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og hvor</w:t>
      </w:r>
    </w:p>
    <w:p w:rsidR="0086787A" w:rsidRPr="004E2203" w:rsidRDefault="0086787A" w:rsidP="0086787A">
      <w:pPr>
        <w:pStyle w:val="Almindeligtekst"/>
      </w:pPr>
      <w:r w:rsidRPr="004E2203">
        <w:t xml:space="preserve">     AKTMRK og TABNR (se oversigten senere i beskrivelsen)</w:t>
      </w:r>
    </w:p>
    <w:p w:rsidR="0086787A" w:rsidRPr="004E2203" w:rsidRDefault="0086787A" w:rsidP="0086787A">
      <w:pPr>
        <w:pStyle w:val="Almindeligtekst"/>
      </w:pPr>
      <w:r w:rsidRPr="004E2203">
        <w:t xml:space="preserve">     indeholder en værdi svarende til de recordtyper, der er valgt.</w:t>
      </w:r>
    </w:p>
    <w:p w:rsidR="0086787A" w:rsidRPr="004E2203" w:rsidRDefault="0086787A" w:rsidP="0086787A">
      <w:pPr>
        <w:pStyle w:val="Almindeligtekst"/>
      </w:pPr>
      <w:r w:rsidRPr="004E2203">
        <w:cr/>
      </w: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opbygges uddata, jf afsnittet 'Opbygning af uddata'.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Recordtype 099 opbygges med TIMESTAMPU lig blanke</w:t>
      </w:r>
    </w:p>
    <w:p w:rsidR="0086787A" w:rsidRPr="004E2203" w:rsidRDefault="0086787A" w:rsidP="0086787A">
      <w:pPr>
        <w:pStyle w:val="Almindeligtekst"/>
      </w:pPr>
      <w:r w:rsidRPr="004E2203">
        <w:t xml:space="preserve">  og HAENDELSE = K74, AFLEDTMRK = blank.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Ændringer til den geografiske personkreds: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 xml:space="preserve">  Find de rækker på CTU_TRANSPNR</w:t>
      </w:r>
    </w:p>
    <w:p w:rsidR="0086787A" w:rsidRPr="004E2203" w:rsidRDefault="0086787A" w:rsidP="0086787A">
      <w:pPr>
        <w:pStyle w:val="Almindeligtekst"/>
      </w:pPr>
      <w:r w:rsidRPr="004E2203">
        <w:t xml:space="preserve">  hvortil</w:t>
      </w:r>
    </w:p>
    <w:p w:rsidR="0086787A" w:rsidRPr="004E2203" w:rsidRDefault="0086787A" w:rsidP="0086787A">
      <w:pPr>
        <w:pStyle w:val="Almindeligtekst"/>
      </w:pPr>
      <w:r w:rsidRPr="004E2203">
        <w:t xml:space="preserve">    der på CTU_UDTPARM_NUM, med validt datointerval,</w:t>
      </w:r>
    </w:p>
    <w:p w:rsidR="0086787A" w:rsidRPr="004E2203" w:rsidRDefault="0086787A" w:rsidP="0086787A">
      <w:pPr>
        <w:pStyle w:val="Almindeligtekst"/>
      </w:pPr>
      <w:r w:rsidRPr="004E2203">
        <w:t xml:space="preserve">    findes en kommunekode (PARM_NUM) som er lig med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CTU_TRANSPNR.KOMKOD_F_AK eller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CTU_TRANSPNR.KOMKOD_E_AK eller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CTU_TRANSPNR.KOMKOD_E_INAK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Hvis CTU_TRANSPNR rækken indeholder</w:t>
      </w:r>
    </w:p>
    <w:p w:rsidR="0086787A" w:rsidRPr="004E2203" w:rsidRDefault="0086787A" w:rsidP="0086787A">
      <w:pPr>
        <w:pStyle w:val="Almindeligtekst"/>
      </w:pPr>
      <w:r w:rsidRPr="004E2203">
        <w:t xml:space="preserve">       HAENDELSE = P02 og AFLEDTMRK = PN</w:t>
      </w:r>
    </w:p>
    <w:p w:rsidR="0086787A" w:rsidRPr="004E2203" w:rsidRDefault="0086787A" w:rsidP="0086787A">
      <w:pPr>
        <w:pStyle w:val="Almindeligtekst"/>
      </w:pPr>
      <w:r w:rsidRPr="004E2203">
        <w:t xml:space="preserve">       eller</w:t>
      </w:r>
    </w:p>
    <w:p w:rsidR="0086787A" w:rsidRPr="004E2203" w:rsidRDefault="0086787A" w:rsidP="0086787A">
      <w:pPr>
        <w:pStyle w:val="Almindeligtekst"/>
      </w:pPr>
      <w:r w:rsidRPr="004E2203">
        <w:t xml:space="preserve">       HAENDELSE = P43 og AFLEDTMRK = PT</w:t>
      </w:r>
    </w:p>
    <w:p w:rsidR="0086787A" w:rsidRPr="004E2203" w:rsidRDefault="0086787A" w:rsidP="0086787A">
      <w:pPr>
        <w:pStyle w:val="Almindeligtekst"/>
      </w:pPr>
      <w:r w:rsidRPr="004E2203">
        <w:t xml:space="preserve">       opbygges uddata uden efterfølgende test på datagrupper,</w:t>
      </w:r>
    </w:p>
    <w:p w:rsidR="0086787A" w:rsidRPr="004E2203" w:rsidRDefault="0086787A" w:rsidP="0086787A">
      <w:pPr>
        <w:pStyle w:val="Almindeligtekst"/>
      </w:pPr>
      <w:r w:rsidRPr="004E2203">
        <w:t xml:space="preserve">       da der i disse 2 sitationer ikke findes nogen datagruppe.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lastRenderedPageBreak/>
        <w:t xml:space="preserve">  Ellers læses videre på</w:t>
      </w:r>
    </w:p>
    <w:p w:rsidR="0086787A" w:rsidRPr="004E2203" w:rsidRDefault="0086787A" w:rsidP="0086787A">
      <w:pPr>
        <w:pStyle w:val="Almindeligtekst"/>
      </w:pPr>
      <w:r w:rsidRPr="004E2203">
        <w:t xml:space="preserve">       CTU_TRANSDATAGRP med PNR og TIMESTAMPU fra CTU_TRANSPNR.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Hvis der findes en DATAGRP (se oversigten senere i beskrivelsen)</w:t>
      </w:r>
    </w:p>
    <w:p w:rsidR="0086787A" w:rsidRPr="004E2203" w:rsidRDefault="0086787A" w:rsidP="0086787A">
      <w:pPr>
        <w:pStyle w:val="Almindeligtekst"/>
      </w:pPr>
      <w:r w:rsidRPr="004E2203">
        <w:t xml:space="preserve">  svarende til de recordtyper der er valgt,</w:t>
      </w:r>
    </w:p>
    <w:p w:rsidR="0086787A" w:rsidRPr="004E2203" w:rsidRDefault="0086787A" w:rsidP="0086787A">
      <w:pPr>
        <w:pStyle w:val="Almindeligtekst"/>
      </w:pPr>
      <w:r w:rsidRPr="004E2203">
        <w:t xml:space="preserve">  opbygges uddata, jf afsnittet 'Opbygning af uddata'.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Recordtype 099 opbygges ud fra CTU_TRANSPNR.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Ændringer til personer med PNR-abonnement: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 xml:space="preserve"> For hvert PNR på CTU_KUNDENRPNR (med kundens kundenr)</w:t>
      </w:r>
    </w:p>
    <w:p w:rsidR="0086787A" w:rsidRPr="004E2203" w:rsidRDefault="0086787A" w:rsidP="0086787A">
      <w:pPr>
        <w:pStyle w:val="Almindeligtekst"/>
      </w:pPr>
      <w:r w:rsidRPr="004E2203">
        <w:t xml:space="preserve">  findes personens rækker på CTU_TRANSPNR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Hvis CTU_TRANSPNR rækken indeholder</w:t>
      </w:r>
    </w:p>
    <w:p w:rsidR="0086787A" w:rsidRPr="004E2203" w:rsidRDefault="0086787A" w:rsidP="0086787A">
      <w:pPr>
        <w:pStyle w:val="Almindeligtekst"/>
      </w:pPr>
      <w:r w:rsidRPr="004E2203">
        <w:t xml:space="preserve">       HAENDELSE = P02 og AFLEDTMRK = PN</w:t>
      </w:r>
    </w:p>
    <w:p w:rsidR="0086787A" w:rsidRPr="004E2203" w:rsidRDefault="0086787A" w:rsidP="0086787A">
      <w:pPr>
        <w:pStyle w:val="Almindeligtekst"/>
      </w:pPr>
      <w:r w:rsidRPr="004E2203">
        <w:t xml:space="preserve">       eller</w:t>
      </w:r>
    </w:p>
    <w:p w:rsidR="0086787A" w:rsidRPr="004E2203" w:rsidRDefault="0086787A" w:rsidP="0086787A">
      <w:pPr>
        <w:pStyle w:val="Almindeligtekst"/>
      </w:pPr>
      <w:r w:rsidRPr="004E2203">
        <w:t xml:space="preserve">       HAENDELSE = P43 og AFLEDTMRK = PT</w:t>
      </w:r>
    </w:p>
    <w:p w:rsidR="0086787A" w:rsidRPr="004E2203" w:rsidRDefault="0086787A" w:rsidP="0086787A">
      <w:pPr>
        <w:pStyle w:val="Almindeligtekst"/>
      </w:pPr>
      <w:r w:rsidRPr="004E2203">
        <w:t xml:space="preserve">       opbygges uddata uden efterfølgende test på datagrupper,</w:t>
      </w:r>
    </w:p>
    <w:p w:rsidR="0086787A" w:rsidRPr="004E2203" w:rsidRDefault="0086787A" w:rsidP="0086787A">
      <w:pPr>
        <w:pStyle w:val="Almindeligtekst"/>
      </w:pPr>
      <w:r w:rsidRPr="004E2203">
        <w:t xml:space="preserve">       da der i disse 2 sitationer ikke findes nogen datagruppe.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Ellers læses videre på</w:t>
      </w:r>
    </w:p>
    <w:p w:rsidR="0086787A" w:rsidRPr="004E2203" w:rsidRDefault="0086787A" w:rsidP="0086787A">
      <w:pPr>
        <w:pStyle w:val="Almindeligtekst"/>
      </w:pPr>
      <w:r w:rsidRPr="004E2203">
        <w:t xml:space="preserve">       CTU_TRANSDATAGRP med PNR og TIMESTAMPU fra CTU_TRANSPNR.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Hvis der findes en DATAGRP (se oversigten senere i beskrivelsen)</w:t>
      </w:r>
    </w:p>
    <w:p w:rsidR="0086787A" w:rsidRPr="004E2203" w:rsidRDefault="0086787A" w:rsidP="0086787A">
      <w:pPr>
        <w:pStyle w:val="Almindeligtekst"/>
      </w:pPr>
      <w:r w:rsidRPr="004E2203">
        <w:t xml:space="preserve">  svarende til de recordtyper, der er valgt,</w:t>
      </w:r>
    </w:p>
    <w:p w:rsidR="0086787A" w:rsidRPr="004E2203" w:rsidRDefault="0086787A" w:rsidP="0086787A">
      <w:pPr>
        <w:pStyle w:val="Almindeligtekst"/>
      </w:pPr>
      <w:r w:rsidRPr="004E2203">
        <w:t xml:space="preserve">  opbygges uddata, jf. afsnittet 'Opbygning af uddata'.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 xml:space="preserve">  Recordtype 099 opbygges ud fra CTU_TRANSPNR.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CTU_PNRRET tabelnumre og CTU_TRANSDATAGRP datagrupper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Tabnr.     Aktmrk Datagrp</w:t>
      </w:r>
    </w:p>
    <w:p w:rsidR="0086787A" w:rsidRPr="004E2203" w:rsidRDefault="0086787A" w:rsidP="0086787A">
      <w:pPr>
        <w:pStyle w:val="Almindeligtekst"/>
      </w:pPr>
      <w:r w:rsidRPr="004E2203">
        <w:t>001 Persopl    18,25,28     X    12,14,16,18,19,30,120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002 Akt.adr    29,194       X    200,202,204,206,212,214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003 Klar.adr   25,29        X    42,200,202,204,404,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452, 520,550,552</w:t>
      </w:r>
    </w:p>
    <w:p w:rsidR="0086787A" w:rsidRPr="004E2203" w:rsidRDefault="0086787A" w:rsidP="0086787A">
      <w:pPr>
        <w:pStyle w:val="Almindeligtekst"/>
      </w:pPr>
      <w:r w:rsidRPr="004E2203">
        <w:t>004 Beskyt.    184          X    208,210,220,230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005 Akt.udr.   68           X    250,252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006 Kontakt.   194          X    290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007 Akt.forsv. 13           X    280</w:t>
      </w:r>
    </w:p>
    <w:p w:rsidR="0086787A" w:rsidRPr="004E2203" w:rsidRDefault="0086787A" w:rsidP="0086787A">
      <w:pPr>
        <w:pStyle w:val="Almindeligtekst"/>
      </w:pPr>
      <w:r w:rsidRPr="004E2203">
        <w:lastRenderedPageBreak/>
        <w:cr/>
      </w:r>
    </w:p>
    <w:p w:rsidR="0086787A" w:rsidRPr="004E2203" w:rsidRDefault="0086787A" w:rsidP="0086787A">
      <w:pPr>
        <w:pStyle w:val="Almindeligtekst"/>
      </w:pPr>
      <w:r w:rsidRPr="004E2203">
        <w:t>008 Akt.navn   25           X    40,42,48</w:t>
      </w:r>
    </w:p>
    <w:p w:rsidR="0086787A" w:rsidRPr="004E2203" w:rsidRDefault="0086787A" w:rsidP="0086787A">
      <w:pPr>
        <w:pStyle w:val="Almindeligtekst"/>
      </w:pPr>
    </w:p>
    <w:p w:rsidR="0086787A" w:rsidRPr="004E2203" w:rsidRDefault="0086787A" w:rsidP="0086787A">
      <w:pPr>
        <w:pStyle w:val="Almindeligtekst"/>
      </w:pPr>
      <w:r w:rsidRPr="004E2203">
        <w:t>009 Fødsels.   189          X    80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010 Akt.stats. 36           X    90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011 Folkekirk. 187          X    100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012 Akt.civil. 8            X    60,61,64,66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013 Akt.sepa.  191          X    70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014 Børn       22           X    180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015 Mor far    22           X    184,186,190,192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016 Foræld.myn 248,152      X    198,113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017 Umyndig.   152,153,193  X    110,111,112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018 Komm.forh. 73           X    160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019 Notater.   26           X    130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020 Valgopl.   188          X    254,255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4E2203">
        <w:t xml:space="preserve">021 Flyttepå.  </w:t>
      </w:r>
      <w:r w:rsidRPr="0039771E">
        <w:rPr>
          <w:lang w:val="en-US"/>
        </w:rPr>
        <w:t>206          X    140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cr/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022 His.pers.  18,28        H    18,19,16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cr/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023 His.adr.   29           H    249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cr/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024 His.udr.   68           H    279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cr/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025 His.forsv. 13           H    289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cr/>
      </w:r>
    </w:p>
    <w:p w:rsidR="0086787A" w:rsidRPr="004E2203" w:rsidRDefault="0086787A" w:rsidP="0086787A">
      <w:pPr>
        <w:pStyle w:val="Almindeligtekst"/>
      </w:pPr>
      <w:r w:rsidRPr="004E2203">
        <w:t>026 His.navne  25           H    49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027 His.statsb 36           H    99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lastRenderedPageBreak/>
        <w:t>028 His.folkek 187          H    109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cr/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t>029 His.civils 8            H    69</w:t>
      </w:r>
    </w:p>
    <w:p w:rsidR="0086787A" w:rsidRPr="0039771E" w:rsidRDefault="0086787A" w:rsidP="0086787A">
      <w:pPr>
        <w:pStyle w:val="Almindeligtekst"/>
        <w:rPr>
          <w:lang w:val="en-US"/>
        </w:rPr>
      </w:pPr>
      <w:r w:rsidRPr="0039771E">
        <w:rPr>
          <w:lang w:val="en-US"/>
        </w:rPr>
        <w:cr/>
      </w:r>
    </w:p>
    <w:p w:rsidR="0086787A" w:rsidRPr="004E2203" w:rsidRDefault="0086787A" w:rsidP="0086787A">
      <w:pPr>
        <w:pStyle w:val="Almindeligtekst"/>
      </w:pPr>
      <w:r w:rsidRPr="004E2203">
        <w:t>030 His.sepa.  191          H    79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</w:t>
      </w:r>
    </w:p>
    <w:p w:rsidR="0086787A" w:rsidRPr="004E2203" w:rsidRDefault="0086787A" w:rsidP="0086787A">
      <w:pPr>
        <w:pStyle w:val="Almindeligtekst"/>
      </w:pPr>
      <w:r w:rsidRPr="004E2203">
        <w:t>Opbygning af uddata:</w:t>
      </w:r>
    </w:p>
    <w:p w:rsidR="0086787A" w:rsidRPr="004E2203" w:rsidRDefault="0086787A" w:rsidP="0086787A">
      <w:pPr>
        <w:pStyle w:val="Almindeligtekst"/>
      </w:pPr>
      <w:r w:rsidRPr="004E2203">
        <w:t>--------------------</w:t>
      </w:r>
    </w:p>
    <w:p w:rsidR="0086787A" w:rsidRPr="004E2203" w:rsidRDefault="0086787A" w:rsidP="0086787A">
      <w:pPr>
        <w:pStyle w:val="Almindeligtekst"/>
      </w:pPr>
      <w:r w:rsidRPr="004E2203">
        <w:t>Der dannes altid fuldt uddata. Dog kun de recordtyper, der er valgt</w:t>
      </w:r>
    </w:p>
    <w:p w:rsidR="0086787A" w:rsidRPr="004E2203" w:rsidRDefault="0086787A" w:rsidP="0086787A">
      <w:pPr>
        <w:pStyle w:val="Almindeligtekst"/>
      </w:pPr>
      <w:r w:rsidRPr="004E2203">
        <w:t>hvor der findes data for personen på de relevante tabeller.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Der må kun leveres 1 sæt records pr. person pr. dag.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Der er ikke krav til rækkefølgen af uddata.</w:t>
      </w:r>
    </w:p>
    <w:p w:rsidR="0086787A" w:rsidRPr="004E2203" w:rsidRDefault="0086787A" w:rsidP="0086787A">
      <w:pPr>
        <w:pStyle w:val="Almindeligtekst"/>
      </w:pPr>
      <w:r w:rsidRPr="004E2203">
        <w:t>Programmet skal bare kodes så optimalt som muligt</w:t>
      </w:r>
    </w:p>
    <w:p w:rsidR="0086787A" w:rsidRPr="004E2203" w:rsidRDefault="0086787A" w:rsidP="0086787A">
      <w:pPr>
        <w:pStyle w:val="Almindeligtekst"/>
      </w:pPr>
      <w:r w:rsidRPr="004E2203">
        <w:t>med hensyn til maskinforbrug.</w:t>
      </w:r>
    </w:p>
    <w:p w:rsidR="0086787A" w:rsidRPr="004E2203" w:rsidRDefault="0086787A" w:rsidP="0086787A">
      <w:pPr>
        <w:pStyle w:val="Almindeligtekst"/>
      </w:pPr>
      <w:r w:rsidRPr="004E2203">
        <w:t>Hvis recordtype 003 skal leveres, skal der foretages sortering i</w:t>
      </w:r>
    </w:p>
    <w:p w:rsidR="0086787A" w:rsidRPr="004E2203" w:rsidRDefault="0086787A" w:rsidP="0086787A">
      <w:pPr>
        <w:pStyle w:val="Almindeligtekst"/>
      </w:pPr>
      <w:r w:rsidRPr="004E2203">
        <w:t>adresseorden, før klarskrift felterne hentes.</w:t>
      </w:r>
    </w:p>
    <w:p w:rsidR="0086787A" w:rsidRPr="004E2203" w:rsidRDefault="0086787A" w:rsidP="0086787A">
      <w:pPr>
        <w:pStyle w:val="Almindeligtekst"/>
      </w:pPr>
      <w:r w:rsidRPr="004E2203">
        <w:t>Data fra person tabellerne skal hentes, mens personerne er i PNR-orden.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Vedrørende de enkelte recordtyper:</w:t>
      </w:r>
    </w:p>
    <w:p w:rsidR="0086787A" w:rsidRPr="004E2203" w:rsidRDefault="0086787A" w:rsidP="0086787A">
      <w:pPr>
        <w:pStyle w:val="Almindeligtekst"/>
      </w:pPr>
      <w:r w:rsidRPr="004E2203">
        <w:t>----------------------------------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001 Personoplysninger</w:t>
      </w:r>
    </w:p>
    <w:p w:rsidR="0086787A" w:rsidRPr="004E2203" w:rsidRDefault="0086787A" w:rsidP="0086787A">
      <w:pPr>
        <w:pStyle w:val="Almindeligtekst"/>
      </w:pPr>
      <w:r w:rsidRPr="004E2203">
        <w:t xml:space="preserve">    PNRGAELD findes kun hvis STATUS = 50 eller 60.</w:t>
      </w:r>
    </w:p>
    <w:p w:rsidR="0086787A" w:rsidRPr="004E2203" w:rsidRDefault="0086787A" w:rsidP="0086787A">
      <w:pPr>
        <w:pStyle w:val="Almindeligtekst"/>
      </w:pPr>
    </w:p>
    <w:p w:rsidR="0086787A" w:rsidRPr="004E2203" w:rsidRDefault="0086787A" w:rsidP="0086787A">
      <w:pPr>
        <w:pStyle w:val="Almindeligtekst"/>
      </w:pPr>
      <w:r w:rsidRPr="004E2203">
        <w:t>002 Aktuelle adresseoplysninger</w:t>
      </w:r>
    </w:p>
    <w:p w:rsidR="0086787A" w:rsidRPr="004E2203" w:rsidRDefault="0086787A" w:rsidP="0086787A">
      <w:pPr>
        <w:pStyle w:val="Almindeligtekst"/>
      </w:pPr>
      <w:r w:rsidRPr="004E2203">
        <w:t xml:space="preserve">    Dannes kun hvis STATUS &lt; 30</w:t>
      </w:r>
    </w:p>
    <w:p w:rsidR="0086787A" w:rsidRPr="004E2203" w:rsidRDefault="0086787A" w:rsidP="0086787A">
      <w:pPr>
        <w:pStyle w:val="Almindeligtekst"/>
      </w:pPr>
      <w:r w:rsidRPr="004E2203">
        <w:t xml:space="preserve">    Supplerende adresse hentes fra CTADRTXT (ADRTXT_TYP = 2)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003 Klarskriftadresse</w:t>
      </w:r>
    </w:p>
    <w:p w:rsidR="0086787A" w:rsidRPr="004E2203" w:rsidRDefault="0086787A" w:rsidP="0086787A">
      <w:pPr>
        <w:pStyle w:val="Almindeligtekst"/>
      </w:pPr>
      <w:r w:rsidRPr="004E2203">
        <w:t xml:space="preserve">    ADRNVN: udfyldes som F E eller E,F - afhængig af CTUDTPARM.parmalfa1</w:t>
      </w:r>
    </w:p>
    <w:p w:rsidR="0086787A" w:rsidRPr="004E2203" w:rsidRDefault="0086787A" w:rsidP="0086787A">
      <w:pPr>
        <w:pStyle w:val="Almindeligtekst"/>
      </w:pPr>
      <w:r w:rsidRPr="004E2203">
        <w:t xml:space="preserve">    De øvrige felter udfyldes kun hvis STATUS &lt; 30.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005 Aktuelle udrejseoplysninger</w:t>
      </w:r>
    </w:p>
    <w:p w:rsidR="0086787A" w:rsidRPr="004E2203" w:rsidRDefault="0086787A" w:rsidP="0086787A">
      <w:pPr>
        <w:pStyle w:val="Almindeligtekst"/>
      </w:pPr>
      <w:r w:rsidRPr="004E2203">
        <w:t xml:space="preserve">    Dannes kun hvis STATUS = 80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006 Kontaktadresse</w:t>
      </w:r>
    </w:p>
    <w:p w:rsidR="0086787A" w:rsidRPr="004E2203" w:rsidRDefault="0086787A" w:rsidP="0086787A">
      <w:pPr>
        <w:pStyle w:val="Almindeligtekst"/>
      </w:pPr>
      <w:r w:rsidRPr="004E2203">
        <w:t xml:space="preserve">    Dannes kun hvis STATUS = 20, 30, 70, 80 eller 90</w:t>
      </w:r>
    </w:p>
    <w:p w:rsidR="0086787A" w:rsidRPr="004E2203" w:rsidRDefault="0086787A" w:rsidP="0086787A">
      <w:pPr>
        <w:pStyle w:val="Almindeligtekst"/>
      </w:pPr>
      <w:r w:rsidRPr="004E2203">
        <w:t xml:space="preserve">    og den findes på CTADRTXT (ADRTXT_TYP = 1)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007 Aktuelle forsvindingsoplysninger</w:t>
      </w:r>
    </w:p>
    <w:p w:rsidR="0086787A" w:rsidRPr="004E2203" w:rsidRDefault="0086787A" w:rsidP="0086787A">
      <w:pPr>
        <w:pStyle w:val="Almindeligtekst"/>
      </w:pPr>
      <w:r w:rsidRPr="004E2203">
        <w:t xml:space="preserve">    Dannes kun hvis STATUS = 70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008 Aktuelle navneoplysninger:</w:t>
      </w:r>
    </w:p>
    <w:p w:rsidR="0086787A" w:rsidRPr="004E2203" w:rsidRDefault="0086787A" w:rsidP="0086787A">
      <w:pPr>
        <w:pStyle w:val="Almindeligtekst"/>
      </w:pPr>
      <w:r w:rsidRPr="004E2203">
        <w:t xml:space="preserve">    ADRNVN: udfyldes som F E eller E,F - afhængig af CTUDTPARM.parmalfa1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lastRenderedPageBreak/>
        <w:cr/>
      </w:r>
    </w:p>
    <w:p w:rsidR="0086787A" w:rsidRPr="004E2203" w:rsidRDefault="0086787A" w:rsidP="0086787A">
      <w:pPr>
        <w:pStyle w:val="Almindeligtekst"/>
      </w:pPr>
      <w:r w:rsidRPr="004E2203">
        <w:t>Historiske data:</w:t>
      </w:r>
    </w:p>
    <w:p w:rsidR="0086787A" w:rsidRPr="004E2203" w:rsidRDefault="0086787A" w:rsidP="0086787A">
      <w:pPr>
        <w:pStyle w:val="Almindeligtekst"/>
      </w:pPr>
      <w:r w:rsidRPr="004E2203">
        <w:t>----------------</w:t>
      </w:r>
    </w:p>
    <w:p w:rsidR="0086787A" w:rsidRPr="004E2203" w:rsidRDefault="0086787A" w:rsidP="0086787A">
      <w:pPr>
        <w:pStyle w:val="Almindeligtekst"/>
      </w:pPr>
      <w:r w:rsidRPr="004E2203">
        <w:t>Hvis CTUDTPARM.parm3 &gt; 0</w:t>
      </w:r>
    </w:p>
    <w:p w:rsidR="0086787A" w:rsidRPr="004E2203" w:rsidRDefault="0086787A" w:rsidP="0086787A">
      <w:pPr>
        <w:pStyle w:val="Almindeligtekst"/>
      </w:pPr>
      <w:r w:rsidRPr="004E2203">
        <w:t>dannes historisk uddata på grundlag af historiske rækkers</w:t>
      </w:r>
    </w:p>
    <w:p w:rsidR="0086787A" w:rsidRPr="004E2203" w:rsidRDefault="0086787A" w:rsidP="0086787A">
      <w:pPr>
        <w:pStyle w:val="Almindeligtekst"/>
      </w:pPr>
      <w:r w:rsidRPr="004E2203">
        <w:t>slutdto (som specificeret nedenfor).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Denne slutdato skal være større end</w:t>
      </w:r>
    </w:p>
    <w:p w:rsidR="0086787A" w:rsidRPr="004E2203" w:rsidRDefault="0086787A" w:rsidP="0086787A">
      <w:pPr>
        <w:pStyle w:val="Almindeligtekst"/>
      </w:pPr>
      <w:r w:rsidRPr="004E2203">
        <w:t>(CTUDTPROD.proddto minus (CTUDTPARM.parm3 år + 00.00 i TT.MM))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NB! Hvis PARM3=99 skal det tolkes som historik uden begrænsning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Historiske rækkers                       slutdatoer</w:t>
      </w:r>
    </w:p>
    <w:p w:rsidR="0086787A" w:rsidRPr="004E2203" w:rsidRDefault="0086787A" w:rsidP="0086787A">
      <w:pPr>
        <w:pStyle w:val="Almindeligtekst"/>
      </w:pPr>
      <w:r w:rsidRPr="004E2203">
        <w:t>-------------------------------------------------------------------</w:t>
      </w:r>
    </w:p>
    <w:p w:rsidR="0086787A" w:rsidRPr="004E2203" w:rsidRDefault="0086787A" w:rsidP="0086787A">
      <w:pPr>
        <w:pStyle w:val="Almindeligtekst"/>
      </w:pPr>
      <w:r w:rsidRPr="004E2203">
        <w:t>016 - historiske beskyttelser           (CTBESKYT.slut_dt)</w:t>
      </w:r>
    </w:p>
    <w:p w:rsidR="0086787A" w:rsidRPr="004E2203" w:rsidRDefault="0086787A" w:rsidP="0086787A">
      <w:pPr>
        <w:pStyle w:val="Almindeligtekst"/>
      </w:pPr>
      <w:r w:rsidRPr="004E2203">
        <w:t>022 - historiske personnumre            (CTPERSON.slut_dt for</w:t>
      </w:r>
    </w:p>
    <w:p w:rsidR="0086787A" w:rsidRPr="004E2203" w:rsidRDefault="0086787A" w:rsidP="0086787A">
      <w:pPr>
        <w:pStyle w:val="Almindeligtekst"/>
      </w:pPr>
      <w:r w:rsidRPr="004E2203">
        <w:t xml:space="preserve">                                         CTPNRGAELD.pnr)</w:t>
      </w:r>
    </w:p>
    <w:p w:rsidR="0086787A" w:rsidRPr="004E2203" w:rsidRDefault="0086787A" w:rsidP="0086787A">
      <w:pPr>
        <w:pStyle w:val="Almindeligtekst"/>
      </w:pPr>
      <w:r w:rsidRPr="004E2203">
        <w:t>023 - historiske indenlandske adresser  (CTPERSONBOLIG.fraflyt.pnr)</w:t>
      </w:r>
    </w:p>
    <w:p w:rsidR="0086787A" w:rsidRPr="004E2203" w:rsidRDefault="0086787A" w:rsidP="0086787A">
      <w:pPr>
        <w:pStyle w:val="Almindeligtekst"/>
      </w:pPr>
      <w:r w:rsidRPr="004E2203">
        <w:t>024 - historiske udlandsadresser        (CTUDRINDR.indrdto)</w:t>
      </w:r>
    </w:p>
    <w:p w:rsidR="0086787A" w:rsidRPr="004E2203" w:rsidRDefault="0086787A" w:rsidP="0086787A">
      <w:pPr>
        <w:pStyle w:val="Almindeligtekst"/>
      </w:pPr>
      <w:r w:rsidRPr="004E2203">
        <w:t>025 - historiske forsvinding-genfinding (CTFORSVIND.genfindto)</w:t>
      </w:r>
    </w:p>
    <w:p w:rsidR="0086787A" w:rsidRPr="004E2203" w:rsidRDefault="0086787A" w:rsidP="0086787A">
      <w:pPr>
        <w:pStyle w:val="Almindeligtekst"/>
      </w:pPr>
      <w:r w:rsidRPr="004E2203">
        <w:t>026 - historiske navneoplysninger       (CTNAVNE.nvnhaenslut)</w:t>
      </w:r>
    </w:p>
    <w:p w:rsidR="0086787A" w:rsidRPr="004E2203" w:rsidRDefault="0086787A" w:rsidP="0086787A">
      <w:pPr>
        <w:pStyle w:val="Almindeligtekst"/>
      </w:pPr>
      <w:r w:rsidRPr="004E2203">
        <w:t>027 - historiske statsborgerskaber      (CTSTAT.haenslut)</w:t>
      </w:r>
    </w:p>
    <w:p w:rsidR="0086787A" w:rsidRPr="004E2203" w:rsidRDefault="0086787A" w:rsidP="0086787A">
      <w:pPr>
        <w:pStyle w:val="Almindeligtekst"/>
      </w:pPr>
      <w:r w:rsidRPr="004E2203">
        <w:t>028 - historiske folkekirkeforhold      (CTFKIRK.slut_dt)</w:t>
      </w:r>
    </w:p>
    <w:p w:rsidR="0086787A" w:rsidRPr="004E2203" w:rsidRDefault="0086787A" w:rsidP="0086787A">
      <w:pPr>
        <w:pStyle w:val="Almindeligtekst"/>
      </w:pPr>
      <w:r w:rsidRPr="004E2203">
        <w:t>029 - historiske civilstande            (CTCIV.haenslut)</w:t>
      </w:r>
    </w:p>
    <w:p w:rsidR="0086787A" w:rsidRPr="004E2203" w:rsidRDefault="0086787A" w:rsidP="0086787A">
      <w:pPr>
        <w:pStyle w:val="Almindeligtekst"/>
      </w:pPr>
      <w:r w:rsidRPr="004E2203">
        <w:t>030 - historiske separationer           (CTSEPARATION.slut_dt)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Pr="004E2203" w:rsidRDefault="0086787A" w:rsidP="0086787A">
      <w:pPr>
        <w:pStyle w:val="Almindeligtekst"/>
      </w:pPr>
      <w:r w:rsidRPr="004E2203">
        <w:t>--------------------</w:t>
      </w:r>
    </w:p>
    <w:p w:rsidR="0086787A" w:rsidRPr="004E2203" w:rsidRDefault="0086787A" w:rsidP="0086787A">
      <w:pPr>
        <w:pStyle w:val="Almindeligtekst"/>
      </w:pPr>
      <w:r w:rsidRPr="004E2203">
        <w:t>Start- og slutrecord:</w:t>
      </w:r>
    </w:p>
    <w:p w:rsidR="0086787A" w:rsidRPr="004E2203" w:rsidRDefault="0086787A" w:rsidP="0086787A">
      <w:pPr>
        <w:pStyle w:val="Almindeligtekst"/>
      </w:pPr>
      <w:r w:rsidRPr="004E2203">
        <w:t>--------------------</w:t>
      </w:r>
    </w:p>
    <w:p w:rsidR="0086787A" w:rsidRPr="004E2203" w:rsidRDefault="0086787A" w:rsidP="0086787A">
      <w:pPr>
        <w:pStyle w:val="Almindeligtekst"/>
      </w:pPr>
      <w:r w:rsidRPr="004E2203">
        <w:t>I følge standard.</w:t>
      </w:r>
    </w:p>
    <w:p w:rsidR="0086787A" w:rsidRPr="004E2203" w:rsidRDefault="0086787A" w:rsidP="0086787A">
      <w:pPr>
        <w:pStyle w:val="Almindeligtekst"/>
      </w:pPr>
      <w:r w:rsidRPr="004E2203">
        <w:cr/>
      </w:r>
    </w:p>
    <w:p w:rsidR="0086787A" w:rsidRDefault="0086787A" w:rsidP="0086787A">
      <w:pPr>
        <w:pStyle w:val="Almindeligtekst"/>
      </w:pPr>
      <w:r w:rsidRPr="004E2203">
        <w:t>------------------------------------------------------------------------</w:t>
      </w:r>
    </w:p>
    <w:p w:rsidR="00C67D37" w:rsidRPr="008C3665" w:rsidRDefault="00C67D37" w:rsidP="00C67D37">
      <w:pPr>
        <w:rPr>
          <w:rFonts w:ascii="Arial" w:hAnsi="Arial" w:cs="Arial"/>
          <w:sz w:val="22"/>
          <w:szCs w:val="22"/>
        </w:rPr>
      </w:pPr>
    </w:p>
    <w:p w:rsidR="00C67D37" w:rsidRPr="008C3665" w:rsidRDefault="00C67D37" w:rsidP="00C67D37">
      <w:pPr>
        <w:rPr>
          <w:rFonts w:ascii="Arial" w:hAnsi="Arial" w:cs="Arial"/>
          <w:sz w:val="22"/>
          <w:szCs w:val="22"/>
        </w:rPr>
      </w:pPr>
    </w:p>
    <w:p w:rsidR="00C67D37" w:rsidRPr="008C3665" w:rsidRDefault="00C67D37" w:rsidP="00C67D37">
      <w:pPr>
        <w:rPr>
          <w:rFonts w:ascii="Arial" w:hAnsi="Arial" w:cs="Arial"/>
          <w:sz w:val="22"/>
          <w:szCs w:val="22"/>
        </w:rPr>
      </w:pPr>
    </w:p>
    <w:p w:rsidR="00C67D37" w:rsidRDefault="00C67D37" w:rsidP="00C67D37">
      <w:pPr>
        <w:rPr>
          <w:rFonts w:ascii="Arial" w:hAnsi="Arial" w:cs="Arial"/>
          <w:sz w:val="22"/>
          <w:szCs w:val="22"/>
        </w:rPr>
      </w:pPr>
    </w:p>
    <w:p w:rsidR="00C67D37" w:rsidRDefault="00C67D37" w:rsidP="00C67D37">
      <w:pPr>
        <w:rPr>
          <w:rFonts w:ascii="Arial" w:hAnsi="Arial" w:cs="Arial"/>
          <w:sz w:val="22"/>
          <w:szCs w:val="22"/>
        </w:rPr>
      </w:pPr>
    </w:p>
    <w:p w:rsidR="00C67D37" w:rsidRPr="00872478" w:rsidRDefault="00C67D37" w:rsidP="00C67D37">
      <w:pPr>
        <w:rPr>
          <w:rFonts w:ascii="Arial" w:hAnsi="Arial" w:cs="Arial"/>
          <w:sz w:val="22"/>
          <w:szCs w:val="22"/>
        </w:rPr>
      </w:pPr>
    </w:p>
    <w:p w:rsidR="00C67D37" w:rsidRPr="00872478" w:rsidRDefault="00C67D37" w:rsidP="00C67D37">
      <w:pPr>
        <w:rPr>
          <w:rFonts w:ascii="Arial" w:hAnsi="Arial" w:cs="Arial"/>
          <w:sz w:val="22"/>
          <w:szCs w:val="22"/>
        </w:rPr>
      </w:pPr>
    </w:p>
    <w:p w:rsidR="009F370F" w:rsidRDefault="00AC4025">
      <w:r>
        <w:fldChar w:fldCharType="begin"/>
      </w:r>
      <w:r>
        <w:instrText xml:space="preserve">  </w:instrText>
      </w:r>
      <w:r>
        <w:fldChar w:fldCharType="end"/>
      </w:r>
    </w:p>
    <w:sectPr w:rsidR="009F370F" w:rsidSect="009F370F">
      <w:headerReference w:type="even" r:id="rId6"/>
      <w:headerReference w:type="default" r:id="rId7"/>
      <w:footerReference w:type="default" r:id="rId8"/>
      <w:footerReference w:type="first" r:id="rId9"/>
      <w:pgSz w:w="11907" w:h="16840" w:code="9"/>
      <w:pgMar w:top="397" w:right="851" w:bottom="1418" w:left="1247" w:header="284" w:footer="284" w:gutter="0"/>
      <w:paperSrc w:first="256" w:other="256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87A" w:rsidRDefault="0086787A">
      <w:r>
        <w:separator/>
      </w:r>
    </w:p>
  </w:endnote>
  <w:endnote w:type="continuationSeparator" w:id="0">
    <w:p w:rsidR="0086787A" w:rsidRDefault="008678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70F" w:rsidRPr="00B41657" w:rsidRDefault="008D6C0D" w:rsidP="009F370F">
    <w:pPr>
      <w:pStyle w:val="Sidefod"/>
      <w:tabs>
        <w:tab w:val="clear" w:pos="4819"/>
        <w:tab w:val="clear" w:pos="9638"/>
        <w:tab w:val="left" w:pos="1247"/>
        <w:tab w:val="left" w:pos="3402"/>
        <w:tab w:val="left" w:pos="6634"/>
      </w:tabs>
      <w:rPr>
        <w:rFonts w:ascii="Arial" w:hAnsi="Arial" w:cs="Arial"/>
        <w:color w:val="000080"/>
        <w:sz w:val="18"/>
      </w:rPr>
    </w:pPr>
    <w:r>
      <w:rPr>
        <w:rFonts w:ascii="Arial" w:hAnsi="Arial" w:cs="Arial"/>
        <w:color w:val="000080"/>
        <w:sz w:val="18"/>
        <w:szCs w:val="18"/>
      </w:rPr>
      <w:t>Holmens Kanal 22</w:t>
    </w:r>
    <w:r w:rsidR="009F370F" w:rsidRPr="00B41657">
      <w:rPr>
        <w:rFonts w:ascii="Arial" w:hAnsi="Arial" w:cs="Arial"/>
        <w:color w:val="000080"/>
        <w:sz w:val="18"/>
      </w:rPr>
      <w:tab/>
      <w:t xml:space="preserve">Telefon: +45 </w:t>
    </w:r>
    <w:r w:rsidR="008D5602">
      <w:rPr>
        <w:rFonts w:ascii="Arial" w:hAnsi="Arial" w:cs="Arial"/>
        <w:color w:val="000080"/>
        <w:sz w:val="18"/>
      </w:rPr>
      <w:t>72 26 9</w:t>
    </w:r>
    <w:r w:rsidR="003A0635">
      <w:rPr>
        <w:rFonts w:ascii="Arial" w:hAnsi="Arial" w:cs="Arial"/>
        <w:color w:val="000080"/>
        <w:sz w:val="18"/>
      </w:rPr>
      <w:t>7</w:t>
    </w:r>
    <w:r w:rsidR="008D5602">
      <w:rPr>
        <w:rFonts w:ascii="Arial" w:hAnsi="Arial" w:cs="Arial"/>
        <w:color w:val="000080"/>
        <w:sz w:val="18"/>
      </w:rPr>
      <w:t xml:space="preserve"> </w:t>
    </w:r>
    <w:r w:rsidR="003A0635">
      <w:rPr>
        <w:rFonts w:ascii="Arial" w:hAnsi="Arial" w:cs="Arial"/>
        <w:color w:val="000080"/>
        <w:sz w:val="18"/>
      </w:rPr>
      <w:t>35</w:t>
    </w:r>
    <w:r w:rsidR="009F370F" w:rsidRPr="00B41657">
      <w:rPr>
        <w:rFonts w:ascii="Arial" w:hAnsi="Arial" w:cs="Arial"/>
        <w:color w:val="000080"/>
        <w:sz w:val="18"/>
      </w:rPr>
      <w:tab/>
      <w:t xml:space="preserve">E-post: </w:t>
    </w:r>
    <w:r w:rsidR="009F370F">
      <w:rPr>
        <w:rFonts w:ascii="Arial" w:hAnsi="Arial" w:cs="Arial"/>
        <w:color w:val="000080"/>
        <w:sz w:val="18"/>
      </w:rPr>
      <w:t>kc</w:t>
    </w:r>
    <w:r w:rsidR="009F370F" w:rsidRPr="00B41657">
      <w:rPr>
        <w:rFonts w:ascii="Arial" w:hAnsi="Arial" w:cs="Arial"/>
        <w:color w:val="000080"/>
        <w:sz w:val="18"/>
      </w:rPr>
      <w:sym w:font="Colonna MT" w:char="0040"/>
    </w:r>
    <w:r w:rsidR="009F370F" w:rsidRPr="00B41657">
      <w:rPr>
        <w:rFonts w:ascii="Arial" w:hAnsi="Arial" w:cs="Arial"/>
        <w:color w:val="000080"/>
        <w:sz w:val="18"/>
      </w:rPr>
      <w:t>cpr.dk</w:t>
    </w:r>
  </w:p>
  <w:p w:rsidR="009F370F" w:rsidRPr="00B41657" w:rsidRDefault="009F370F" w:rsidP="009F370F">
    <w:pPr>
      <w:pStyle w:val="Sidefod"/>
      <w:tabs>
        <w:tab w:val="clear" w:pos="4819"/>
        <w:tab w:val="clear" w:pos="9638"/>
        <w:tab w:val="left" w:pos="1247"/>
        <w:tab w:val="left" w:pos="3402"/>
        <w:tab w:val="left" w:pos="6634"/>
      </w:tabs>
      <w:rPr>
        <w:rFonts w:ascii="Arial" w:hAnsi="Arial" w:cs="Arial"/>
        <w:color w:val="000080"/>
        <w:sz w:val="18"/>
      </w:rPr>
    </w:pPr>
    <w:r w:rsidRPr="00B41657">
      <w:rPr>
        <w:rFonts w:ascii="Arial" w:hAnsi="Arial" w:cs="Arial"/>
        <w:color w:val="000080"/>
        <w:sz w:val="18"/>
      </w:rPr>
      <w:t xml:space="preserve">DK </w:t>
    </w:r>
    <w:r w:rsidR="008D5602">
      <w:rPr>
        <w:rFonts w:ascii="Arial" w:hAnsi="Arial" w:cs="Arial"/>
        <w:color w:val="000080"/>
        <w:sz w:val="18"/>
      </w:rPr>
      <w:t>–</w:t>
    </w:r>
    <w:r w:rsidRPr="00B41657">
      <w:rPr>
        <w:rFonts w:ascii="Arial" w:hAnsi="Arial" w:cs="Arial"/>
        <w:color w:val="000080"/>
        <w:sz w:val="18"/>
      </w:rPr>
      <w:t xml:space="preserve"> </w:t>
    </w:r>
    <w:r w:rsidR="008D5602">
      <w:rPr>
        <w:rFonts w:ascii="Arial" w:hAnsi="Arial" w:cs="Arial"/>
        <w:color w:val="000080"/>
        <w:sz w:val="18"/>
      </w:rPr>
      <w:t>1</w:t>
    </w:r>
    <w:r w:rsidR="00373CCF">
      <w:rPr>
        <w:rFonts w:ascii="Arial" w:hAnsi="Arial" w:cs="Arial"/>
        <w:color w:val="000080"/>
        <w:sz w:val="18"/>
      </w:rPr>
      <w:t>060</w:t>
    </w:r>
    <w:r w:rsidR="008D5602">
      <w:rPr>
        <w:rFonts w:ascii="Arial" w:hAnsi="Arial" w:cs="Arial"/>
        <w:color w:val="000080"/>
        <w:sz w:val="18"/>
      </w:rPr>
      <w:t xml:space="preserve"> København K.</w:t>
    </w:r>
    <w:r w:rsidRPr="00B41657">
      <w:rPr>
        <w:rFonts w:ascii="Arial" w:hAnsi="Arial" w:cs="Arial"/>
        <w:color w:val="000080"/>
        <w:sz w:val="18"/>
      </w:rPr>
      <w:tab/>
      <w:t xml:space="preserve">Telefax: +45 </w:t>
    </w:r>
    <w:r w:rsidR="008D5602">
      <w:rPr>
        <w:rFonts w:ascii="Arial" w:hAnsi="Arial" w:cs="Arial"/>
        <w:color w:val="000080"/>
        <w:sz w:val="18"/>
      </w:rPr>
      <w:t>72 26 9</w:t>
    </w:r>
    <w:r w:rsidR="003A0635">
      <w:rPr>
        <w:rFonts w:ascii="Arial" w:hAnsi="Arial" w:cs="Arial"/>
        <w:color w:val="000080"/>
        <w:sz w:val="18"/>
      </w:rPr>
      <w:t>7</w:t>
    </w:r>
    <w:r w:rsidR="008D5602">
      <w:rPr>
        <w:rFonts w:ascii="Arial" w:hAnsi="Arial" w:cs="Arial"/>
        <w:color w:val="000080"/>
        <w:sz w:val="18"/>
      </w:rPr>
      <w:t xml:space="preserve"> </w:t>
    </w:r>
    <w:r w:rsidR="003A0635">
      <w:rPr>
        <w:rFonts w:ascii="Arial" w:hAnsi="Arial" w:cs="Arial"/>
        <w:color w:val="000080"/>
        <w:sz w:val="18"/>
      </w:rPr>
      <w:t>42</w:t>
    </w:r>
    <w:r w:rsidRPr="00B41657">
      <w:rPr>
        <w:rFonts w:ascii="Arial" w:hAnsi="Arial" w:cs="Arial"/>
        <w:color w:val="000080"/>
        <w:sz w:val="18"/>
      </w:rPr>
      <w:tab/>
    </w:r>
    <w:smartTag w:uri="urn:schemas-microsoft-com:office:smarttags" w:element="PersonName">
      <w:r w:rsidRPr="00B41657">
        <w:rPr>
          <w:rFonts w:ascii="Arial" w:hAnsi="Arial" w:cs="Arial"/>
          <w:color w:val="000080"/>
          <w:sz w:val="18"/>
        </w:rPr>
        <w:t>Hjem</w:t>
      </w:r>
    </w:smartTag>
    <w:r w:rsidRPr="00B41657">
      <w:rPr>
        <w:rFonts w:ascii="Arial" w:hAnsi="Arial" w:cs="Arial"/>
        <w:color w:val="000080"/>
        <w:sz w:val="18"/>
      </w:rPr>
      <w:t>meside: http://www.cpr.dk</w:t>
    </w:r>
  </w:p>
  <w:p w:rsidR="009F370F" w:rsidRPr="008C3665" w:rsidRDefault="009F370F" w:rsidP="009F370F">
    <w:pPr>
      <w:pStyle w:val="Sidefod"/>
      <w:tabs>
        <w:tab w:val="clear" w:pos="4819"/>
        <w:tab w:val="clear" w:pos="9638"/>
        <w:tab w:val="left" w:pos="1247"/>
        <w:tab w:val="left" w:pos="3402"/>
        <w:tab w:val="left" w:pos="6634"/>
      </w:tabs>
      <w:rPr>
        <w:rFonts w:ascii="Georgia" w:hAnsi="Georgia"/>
        <w:sz w:val="18"/>
      </w:rPr>
    </w:pPr>
    <w:r w:rsidRPr="008C3665">
      <w:rPr>
        <w:rFonts w:ascii="Georgia" w:hAnsi="Georgia"/>
        <w:sz w:val="18"/>
      </w:rPr>
      <w:tab/>
    </w:r>
    <w:r w:rsidRPr="008C3665">
      <w:rPr>
        <w:rFonts w:ascii="Georgia" w:hAnsi="Georgia"/>
        <w:sz w:val="18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70F" w:rsidRPr="00B41657" w:rsidRDefault="009F370F">
    <w:pPr>
      <w:pStyle w:val="Sidefod"/>
      <w:tabs>
        <w:tab w:val="clear" w:pos="4819"/>
        <w:tab w:val="clear" w:pos="9638"/>
        <w:tab w:val="left" w:pos="1247"/>
        <w:tab w:val="left" w:pos="3402"/>
        <w:tab w:val="left" w:pos="6634"/>
      </w:tabs>
      <w:rPr>
        <w:rFonts w:ascii="Arial" w:hAnsi="Arial" w:cs="Arial"/>
        <w:color w:val="000080"/>
        <w:sz w:val="18"/>
      </w:rPr>
    </w:pPr>
    <w:r w:rsidRPr="00B41657">
      <w:rPr>
        <w:rFonts w:ascii="Arial" w:hAnsi="Arial" w:cs="Arial"/>
        <w:color w:val="000080"/>
        <w:sz w:val="18"/>
      </w:rPr>
      <w:t>Datavej 20 - Postbox 269</w:t>
    </w:r>
    <w:r w:rsidRPr="00B41657">
      <w:rPr>
        <w:rFonts w:ascii="Arial" w:hAnsi="Arial" w:cs="Arial"/>
        <w:color w:val="000080"/>
        <w:sz w:val="18"/>
      </w:rPr>
      <w:tab/>
      <w:t xml:space="preserve">Telefon: +45 45 94 03 </w:t>
    </w:r>
    <w:r>
      <w:rPr>
        <w:rFonts w:ascii="Arial" w:hAnsi="Arial" w:cs="Arial"/>
        <w:color w:val="000080"/>
        <w:sz w:val="18"/>
      </w:rPr>
      <w:t>20</w:t>
    </w:r>
    <w:r w:rsidRPr="00B41657">
      <w:rPr>
        <w:rFonts w:ascii="Arial" w:hAnsi="Arial" w:cs="Arial"/>
        <w:color w:val="000080"/>
        <w:sz w:val="18"/>
      </w:rPr>
      <w:tab/>
      <w:t xml:space="preserve">E-post: </w:t>
    </w:r>
    <w:r>
      <w:rPr>
        <w:rFonts w:ascii="Arial" w:hAnsi="Arial" w:cs="Arial"/>
        <w:color w:val="000080"/>
        <w:sz w:val="18"/>
      </w:rPr>
      <w:t>kc</w:t>
    </w:r>
    <w:r w:rsidRPr="00B41657">
      <w:rPr>
        <w:rFonts w:ascii="Arial" w:hAnsi="Arial" w:cs="Arial"/>
        <w:color w:val="000080"/>
        <w:sz w:val="18"/>
      </w:rPr>
      <w:sym w:font="Colonna MT" w:char="0040"/>
    </w:r>
    <w:r w:rsidRPr="00B41657">
      <w:rPr>
        <w:rFonts w:ascii="Arial" w:hAnsi="Arial" w:cs="Arial"/>
        <w:color w:val="000080"/>
        <w:sz w:val="18"/>
      </w:rPr>
      <w:t>cpr.dk</w:t>
    </w:r>
  </w:p>
  <w:p w:rsidR="009F370F" w:rsidRPr="00B41657" w:rsidRDefault="009F370F">
    <w:pPr>
      <w:pStyle w:val="Sidefod"/>
      <w:tabs>
        <w:tab w:val="clear" w:pos="4819"/>
        <w:tab w:val="clear" w:pos="9638"/>
        <w:tab w:val="left" w:pos="1247"/>
        <w:tab w:val="left" w:pos="3402"/>
        <w:tab w:val="left" w:pos="6634"/>
      </w:tabs>
      <w:rPr>
        <w:rFonts w:ascii="Arial" w:hAnsi="Arial" w:cs="Arial"/>
        <w:color w:val="000080"/>
        <w:sz w:val="18"/>
      </w:rPr>
    </w:pPr>
    <w:r w:rsidRPr="00B41657">
      <w:rPr>
        <w:rFonts w:ascii="Arial" w:hAnsi="Arial" w:cs="Arial"/>
        <w:color w:val="000080"/>
        <w:sz w:val="18"/>
      </w:rPr>
      <w:t>DK - 3460 Birkerød</w:t>
    </w:r>
    <w:r w:rsidRPr="00B41657">
      <w:rPr>
        <w:rFonts w:ascii="Arial" w:hAnsi="Arial" w:cs="Arial"/>
        <w:color w:val="000080"/>
        <w:sz w:val="18"/>
      </w:rPr>
      <w:tab/>
      <w:t>Telefax: +45 45 82 51 10</w:t>
    </w:r>
    <w:r w:rsidRPr="00B41657">
      <w:rPr>
        <w:rFonts w:ascii="Arial" w:hAnsi="Arial" w:cs="Arial"/>
        <w:color w:val="000080"/>
        <w:sz w:val="18"/>
      </w:rPr>
      <w:tab/>
      <w:t>Hjemmeside: http://www.cpr.dk</w:t>
    </w:r>
  </w:p>
  <w:p w:rsidR="009F370F" w:rsidRPr="008C3665" w:rsidRDefault="009F370F">
    <w:pPr>
      <w:pStyle w:val="Sidefod"/>
      <w:tabs>
        <w:tab w:val="clear" w:pos="4819"/>
        <w:tab w:val="clear" w:pos="9638"/>
        <w:tab w:val="left" w:pos="1247"/>
        <w:tab w:val="left" w:pos="3402"/>
        <w:tab w:val="left" w:pos="6634"/>
      </w:tabs>
      <w:rPr>
        <w:rFonts w:ascii="Georgia" w:hAnsi="Georgia"/>
        <w:sz w:val="18"/>
      </w:rPr>
    </w:pPr>
    <w:r w:rsidRPr="008C3665">
      <w:rPr>
        <w:rFonts w:ascii="Georgia" w:hAnsi="Georgia"/>
        <w:sz w:val="18"/>
      </w:rPr>
      <w:tab/>
    </w:r>
    <w:r w:rsidRPr="008C3665">
      <w:rPr>
        <w:rFonts w:ascii="Georgia" w:hAnsi="Georgia"/>
        <w:sz w:val="18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87A" w:rsidRDefault="0086787A">
      <w:r>
        <w:separator/>
      </w:r>
    </w:p>
  </w:footnote>
  <w:footnote w:type="continuationSeparator" w:id="0">
    <w:p w:rsidR="0086787A" w:rsidRDefault="008678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70F" w:rsidRDefault="009F370F">
    <w:pPr>
      <w:pStyle w:val="Sidehove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>
      <w:rPr>
        <w:rStyle w:val="Sidetal"/>
        <w:noProof/>
      </w:rPr>
      <w:t>1</w:t>
    </w:r>
    <w:r>
      <w:rPr>
        <w:rStyle w:val="Sidetal"/>
      </w:rPr>
      <w:fldChar w:fldCharType="end"/>
    </w:r>
  </w:p>
  <w:p w:rsidR="009F370F" w:rsidRDefault="009F370F">
    <w:pPr>
      <w:pStyle w:val="Sidehoved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70F" w:rsidRDefault="009F370F" w:rsidP="009F370F">
    <w:pPr>
      <w:pStyle w:val="Titel"/>
      <w:tabs>
        <w:tab w:val="left" w:pos="6663"/>
      </w:tabs>
      <w:spacing w:line="240" w:lineRule="auto"/>
      <w:ind w:left="0" w:right="-254"/>
      <w:rPr>
        <w:rFonts w:ascii="Georgia" w:hAnsi="Georgia" w:cs="Arial"/>
        <w:i/>
        <w:caps w:val="0"/>
        <w:color w:val="000080"/>
      </w:rPr>
    </w:pPr>
    <w:r>
      <w:rPr>
        <w:rFonts w:ascii="Georgia" w:hAnsi="Georgia"/>
        <w:color w:val="000080"/>
        <w:sz w:val="72"/>
        <w:szCs w:val="72"/>
      </w:rPr>
      <w:t xml:space="preserve">CPR                          </w:t>
    </w:r>
    <w:r w:rsidRPr="00F930DA">
      <w:rPr>
        <w:rFonts w:ascii="Georgia" w:hAnsi="Georgia" w:cs="Arial"/>
        <w:i/>
        <w:caps w:val="0"/>
        <w:color w:val="000080"/>
      </w:rPr>
      <w:t>Det Centrale Personreg</w:t>
    </w:r>
    <w:r w:rsidRPr="00F930DA">
      <w:rPr>
        <w:rFonts w:ascii="Georgia" w:hAnsi="Georgia" w:cs="Arial"/>
        <w:i/>
        <w:caps w:val="0"/>
        <w:color w:val="000080"/>
      </w:rPr>
      <w:t>i</w:t>
    </w:r>
    <w:r w:rsidRPr="00F930DA">
      <w:rPr>
        <w:rFonts w:ascii="Georgia" w:hAnsi="Georgia" w:cs="Arial"/>
        <w:i/>
        <w:caps w:val="0"/>
        <w:color w:val="000080"/>
      </w:rPr>
      <w:t>ster</w:t>
    </w:r>
  </w:p>
  <w:p w:rsidR="009F370F" w:rsidRPr="00217C23" w:rsidRDefault="009F370F" w:rsidP="009F370F">
    <w:pPr>
      <w:pStyle w:val="Titel"/>
      <w:tabs>
        <w:tab w:val="left" w:pos="6663"/>
        <w:tab w:val="right" w:pos="9781"/>
      </w:tabs>
      <w:spacing w:line="240" w:lineRule="auto"/>
      <w:ind w:left="0" w:right="-254"/>
      <w:rPr>
        <w:rFonts w:ascii="Georgia" w:hAnsi="Georgia"/>
        <w:i/>
        <w:color w:val="000080"/>
        <w:sz w:val="22"/>
        <w:szCs w:val="22"/>
      </w:rPr>
    </w:pPr>
    <w:r>
      <w:rPr>
        <w:rFonts w:ascii="Georgia" w:hAnsi="Georgia"/>
        <w:b w:val="0"/>
        <w:color w:val="000080"/>
        <w:sz w:val="22"/>
        <w:szCs w:val="22"/>
      </w:rPr>
      <w:tab/>
    </w:r>
    <w:r>
      <w:rPr>
        <w:rFonts w:ascii="Georgia" w:hAnsi="Georgia"/>
        <w:b w:val="0"/>
        <w:color w:val="000080"/>
        <w:sz w:val="22"/>
        <w:szCs w:val="22"/>
      </w:rPr>
      <w:tab/>
    </w:r>
    <w:r w:rsidRPr="00217C23">
      <w:rPr>
        <w:rFonts w:ascii="Georgia" w:hAnsi="Georgia"/>
        <w:b w:val="0"/>
        <w:i/>
        <w:color w:val="000080"/>
        <w:sz w:val="22"/>
        <w:szCs w:val="22"/>
      </w:rPr>
      <w:t>S</w:t>
    </w:r>
    <w:r w:rsidRPr="00217C23">
      <w:rPr>
        <w:rFonts w:ascii="Georgia" w:hAnsi="Georgia"/>
        <w:b w:val="0"/>
        <w:i/>
        <w:caps w:val="0"/>
        <w:color w:val="000080"/>
        <w:sz w:val="22"/>
        <w:szCs w:val="22"/>
      </w:rPr>
      <w:t>ide</w:t>
    </w:r>
    <w:r w:rsidRPr="00217C23">
      <w:rPr>
        <w:rFonts w:ascii="Georgia" w:hAnsi="Georgia"/>
        <w:i/>
        <w:color w:val="000080"/>
        <w:sz w:val="22"/>
        <w:szCs w:val="22"/>
      </w:rPr>
      <w:t xml:space="preserve"> </w:t>
    </w:r>
    <w:r w:rsidRPr="00217C23">
      <w:rPr>
        <w:rStyle w:val="Sidetal"/>
        <w:b w:val="0"/>
        <w:i/>
        <w:caps w:val="0"/>
        <w:color w:val="000080"/>
      </w:rPr>
      <w:fldChar w:fldCharType="begin"/>
    </w:r>
    <w:r w:rsidRPr="00217C23">
      <w:rPr>
        <w:rStyle w:val="Sidetal"/>
        <w:b w:val="0"/>
        <w:i/>
        <w:caps w:val="0"/>
        <w:color w:val="000080"/>
      </w:rPr>
      <w:instrText xml:space="preserve"> PAGE </w:instrText>
    </w:r>
    <w:r w:rsidRPr="00217C23">
      <w:rPr>
        <w:rStyle w:val="Sidetal"/>
        <w:b w:val="0"/>
        <w:i/>
        <w:caps w:val="0"/>
        <w:color w:val="000080"/>
      </w:rPr>
      <w:fldChar w:fldCharType="separate"/>
    </w:r>
    <w:r w:rsidR="0039771E">
      <w:rPr>
        <w:rStyle w:val="Sidetal"/>
        <w:b w:val="0"/>
        <w:i/>
        <w:caps w:val="0"/>
        <w:noProof/>
        <w:color w:val="000080"/>
      </w:rPr>
      <w:t>12</w:t>
    </w:r>
    <w:r w:rsidRPr="00217C23">
      <w:rPr>
        <w:rStyle w:val="Sidetal"/>
        <w:b w:val="0"/>
        <w:i/>
        <w:caps w:val="0"/>
        <w:color w:val="000080"/>
      </w:rPr>
      <w:fldChar w:fldCharType="end"/>
    </w:r>
    <w:r w:rsidRPr="00217C23">
      <w:rPr>
        <w:rStyle w:val="Sidetal"/>
        <w:b w:val="0"/>
        <w:i/>
        <w:caps w:val="0"/>
        <w:color w:val="000080"/>
      </w:rPr>
      <w:t xml:space="preserve"> af </w:t>
    </w:r>
    <w:r w:rsidRPr="00217C23">
      <w:rPr>
        <w:rStyle w:val="Sidetal"/>
        <w:b w:val="0"/>
        <w:i/>
        <w:caps w:val="0"/>
        <w:color w:val="000080"/>
      </w:rPr>
      <w:fldChar w:fldCharType="begin"/>
    </w:r>
    <w:r w:rsidRPr="00217C23">
      <w:rPr>
        <w:rStyle w:val="Sidetal"/>
        <w:b w:val="0"/>
        <w:i/>
        <w:caps w:val="0"/>
        <w:color w:val="000080"/>
      </w:rPr>
      <w:instrText xml:space="preserve"> NUMPAGES </w:instrText>
    </w:r>
    <w:r w:rsidRPr="00217C23">
      <w:rPr>
        <w:rStyle w:val="Sidetal"/>
        <w:b w:val="0"/>
        <w:i/>
        <w:caps w:val="0"/>
        <w:color w:val="000080"/>
      </w:rPr>
      <w:fldChar w:fldCharType="separate"/>
    </w:r>
    <w:r w:rsidR="0039771E">
      <w:rPr>
        <w:rStyle w:val="Sidetal"/>
        <w:b w:val="0"/>
        <w:i/>
        <w:caps w:val="0"/>
        <w:noProof/>
        <w:color w:val="000080"/>
      </w:rPr>
      <w:t>50</w:t>
    </w:r>
    <w:r w:rsidRPr="00217C23">
      <w:rPr>
        <w:rStyle w:val="Sidetal"/>
        <w:b w:val="0"/>
        <w:i/>
        <w:caps w:val="0"/>
        <w:color w:val="000080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attachedTemplate r:id="rId1"/>
  <w:stylePaneFormatFilter w:val="3F01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7D37"/>
    <w:rsid w:val="00373CCF"/>
    <w:rsid w:val="0039771E"/>
    <w:rsid w:val="003A0635"/>
    <w:rsid w:val="003A0D4F"/>
    <w:rsid w:val="00613AD6"/>
    <w:rsid w:val="0068647B"/>
    <w:rsid w:val="0084266B"/>
    <w:rsid w:val="0086787A"/>
    <w:rsid w:val="008D5602"/>
    <w:rsid w:val="008D6C0D"/>
    <w:rsid w:val="009F370F"/>
    <w:rsid w:val="00AC4025"/>
    <w:rsid w:val="00C27AA3"/>
    <w:rsid w:val="00C67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typeiafsnit">
    <w:name w:val="Default Paragraph Font"/>
    <w:semiHidden/>
  </w:style>
  <w:style w:type="table" w:default="1" w:styleId="Tabel-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semiHidden/>
  </w:style>
  <w:style w:type="paragraph" w:styleId="Sidehoved">
    <w:name w:val="header"/>
    <w:basedOn w:val="Normal"/>
    <w:rsid w:val="00C67D37"/>
    <w:pPr>
      <w:tabs>
        <w:tab w:val="center" w:pos="4819"/>
        <w:tab w:val="right" w:pos="9638"/>
      </w:tabs>
      <w:spacing w:line="280" w:lineRule="exact"/>
      <w:jc w:val="both"/>
    </w:pPr>
    <w:rPr>
      <w:szCs w:val="20"/>
    </w:rPr>
  </w:style>
  <w:style w:type="paragraph" w:styleId="Sidefod">
    <w:name w:val="footer"/>
    <w:basedOn w:val="Normal"/>
    <w:rsid w:val="00C67D37"/>
    <w:pPr>
      <w:tabs>
        <w:tab w:val="center" w:pos="4819"/>
        <w:tab w:val="right" w:pos="9638"/>
      </w:tabs>
      <w:spacing w:line="280" w:lineRule="exact"/>
      <w:jc w:val="both"/>
    </w:pPr>
    <w:rPr>
      <w:szCs w:val="20"/>
    </w:rPr>
  </w:style>
  <w:style w:type="character" w:styleId="Sidetal">
    <w:name w:val="page number"/>
    <w:basedOn w:val="Standardskrifttypeiafsnit"/>
    <w:rsid w:val="00C67D37"/>
  </w:style>
  <w:style w:type="paragraph" w:styleId="Titel">
    <w:name w:val="Title"/>
    <w:basedOn w:val="Normal"/>
    <w:link w:val="TitelTegn"/>
    <w:qFormat/>
    <w:rsid w:val="00C67D37"/>
    <w:pPr>
      <w:spacing w:line="280" w:lineRule="exact"/>
      <w:ind w:left="6634"/>
    </w:pPr>
    <w:rPr>
      <w:b/>
      <w:caps/>
    </w:rPr>
  </w:style>
  <w:style w:type="character" w:customStyle="1" w:styleId="TitelTegn">
    <w:name w:val="Titel Tegn"/>
    <w:basedOn w:val="Standardskrifttypeiafsnit"/>
    <w:link w:val="Titel"/>
    <w:rsid w:val="00C67D37"/>
    <w:rPr>
      <w:b/>
      <w:caps/>
      <w:sz w:val="24"/>
      <w:szCs w:val="24"/>
      <w:lang w:val="da-DK" w:eastAsia="da-DK" w:bidi="ar-SA"/>
    </w:rPr>
  </w:style>
  <w:style w:type="paragraph" w:styleId="Almindeligtekst">
    <w:name w:val="Plain Text"/>
    <w:basedOn w:val="Normal"/>
    <w:rsid w:val="0086787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XP%20Skabeloner\D%20Udtr&#230;ksbeskrivelser\BES05%20Import%20af%20udtr&#230;ksbekrivelser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BES05 Import af udtræksbekrivelser.dot</Template>
  <TotalTime>0</TotalTime>
  <Pages>50</Pages>
  <Words>10516</Words>
  <Characters>64153</Characters>
  <Application>Microsoft Office Word</Application>
  <DocSecurity>0</DocSecurity>
  <Lines>534</Lines>
  <Paragraphs>149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                 UDTRÆKSBESKRIVELSE</vt:lpstr>
    </vt:vector>
  </TitlesOfParts>
  <Company>CPR-kontoret</Company>
  <LinksUpToDate>false</LinksUpToDate>
  <CharactersWithSpaces>74520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UDTRÆKSBESKRIVELSE</dc:title>
  <dc:subject/>
  <dc:creator>Berit Østergaard Andersen</dc:creator>
  <cp:keywords/>
  <dc:description>Vedligeholdes af Jørgen</dc:description>
  <cp:lastModifiedBy>Jørgen Møller</cp:lastModifiedBy>
  <cp:revision>2</cp:revision>
  <cp:lastPrinted>1601-01-01T00:00:00Z</cp:lastPrinted>
  <dcterms:created xsi:type="dcterms:W3CDTF">2009-06-15T10:43:00Z</dcterms:created>
  <dcterms:modified xsi:type="dcterms:W3CDTF">2009-06-15T10:43:00Z</dcterms:modified>
</cp:coreProperties>
</file>